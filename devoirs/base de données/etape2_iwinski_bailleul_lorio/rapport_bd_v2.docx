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8BFA" w14:textId="14A78B67" w:rsidR="002A0C00" w:rsidRDefault="00447896">
      <w:pPr>
        <w:rPr>
          <w:i/>
          <w:iCs/>
          <w:color w:val="575F6D" w:themeColor="text2"/>
          <w:spacing w:val="5"/>
          <w:sz w:val="24"/>
          <w:szCs w:val="24"/>
        </w:rPr>
      </w:pPr>
      <w:r>
        <w:rPr>
          <w:i/>
          <w:iCs/>
          <w:smallCaps/>
          <w:noProof/>
          <w:color w:val="575F6D" w:themeColor="text2"/>
          <w:spacing w:val="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1E62147" wp14:editId="6587AD13">
                <wp:simplePos x="0" y="0"/>
                <wp:positionH relativeFrom="margin">
                  <wp:posOffset>-45720</wp:posOffset>
                </wp:positionH>
                <wp:positionV relativeFrom="page">
                  <wp:posOffset>1560195</wp:posOffset>
                </wp:positionV>
                <wp:extent cx="4663440" cy="5027930"/>
                <wp:effectExtent l="0" t="0" r="0" b="6350"/>
                <wp:wrapNone/>
                <wp:docPr id="73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63440" cy="5027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A87FA" w14:textId="1615AB94" w:rsidR="002A0C00" w:rsidRDefault="00E973F0">
                            <w:p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alias w:val="Titre"/>
                                <w:id w:val="83737007"/>
                                <w:placeholder>
                                  <w:docPart w:val="6C46758013A646D89D105454C0BA31C9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074E"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  <w:t>Base de données - Achats</w:t>
                                </w:r>
                              </w:sdtContent>
                            </w:sdt>
                          </w:p>
                          <w:p w14:paraId="2B3F6C12" w14:textId="250529CC" w:rsidR="002A0C00" w:rsidRDefault="00E973F0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alias w:val="Sous-titre"/>
                                <w:id w:val="83737009"/>
                                <w:placeholder>
                                  <w:docPart w:val="6D7A7AD5A9774C9F8B8A337508051BBF"/>
                                </w:placeholder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A043E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 xml:space="preserve">Théo </w:t>
                                </w:r>
                                <w:proofErr w:type="spellStart"/>
                                <w:r w:rsidR="005A043E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>Lorio</w:t>
                                </w:r>
                                <w:proofErr w:type="spellEnd"/>
                                <w:r w:rsidR="005A043E"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  <w:t xml:space="preserve"> / Gabriel Bailleul / Louis Iwinski</w:t>
                                </w:r>
                              </w:sdtContent>
                            </w:sdt>
                          </w:p>
                          <w:p w14:paraId="3B21B7BF" w14:textId="7A9BAAE2" w:rsidR="002A0C00" w:rsidRDefault="002A0C00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40F79058" w14:textId="4F88BEED" w:rsidR="00447896" w:rsidRDefault="00447896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29A58803" w14:textId="77777777" w:rsidR="00447896" w:rsidRDefault="00447896">
                            <w:p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</w:pPr>
                          </w:p>
                          <w:p w14:paraId="1792DFA0" w14:textId="3FAEB5B7" w:rsidR="002A0C00" w:rsidRDefault="006C48F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7E0B38" wp14:editId="5378226A">
                                  <wp:extent cx="4785360" cy="2392680"/>
                                  <wp:effectExtent l="0" t="0" r="0" b="7620"/>
                                  <wp:docPr id="77" name="Image 77" descr="Une image contenant texte, intérieur, scène, march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7" name="Image 77" descr="Une image contenant texte, intérieur, scène, marché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85360" cy="2392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60000</wp14:pctWidth>
                </wp14:sizeRelH>
                <wp14:sizeRelV relativeFrom="page">
                  <wp14:pctHeight>50000</wp14:pctHeight>
                </wp14:sizeRelV>
              </wp:anchor>
            </w:drawing>
          </mc:Choice>
          <mc:Fallback>
            <w:pict>
              <v:rect w14:anchorId="41E62147" id="Rectangle 89" o:spid="_x0000_s1026" style="position:absolute;margin-left:-3.6pt;margin-top:122.85pt;width:367.2pt;height:395.9pt;z-index:251658752;visibility:visible;mso-wrap-style:square;mso-width-percent:600;mso-height-percent:500;mso-wrap-distance-left:9pt;mso-wrap-distance-top:0;mso-wrap-distance-right:9pt;mso-wrap-distance-bottom:0;mso-position-horizontal:absolute;mso-position-horizontal-relative:margin;mso-position-vertical:absolute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" o:allowincell="f" filled="f" stroked="f">
                <v:textbox>
                  <w:txbxContent>
                    <w:p w14:paraId="49FA87FA" w14:textId="1615AB94" w:rsidR="002A0C00" w:rsidRDefault="00E973F0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244583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244583" w:themeColor="accent2" w:themeShade="80"/>
                            <w:spacing w:val="20"/>
                            <w:sz w:val="56"/>
                            <w:szCs w:val="56"/>
                          </w:rPr>
                          <w:alias w:val="Titre"/>
                          <w:id w:val="83737007"/>
                          <w:placeholder>
                            <w:docPart w:val="6C46758013A646D89D105454C0BA31C9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13074E"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  <w:t>Base de données - Achats</w:t>
                          </w:r>
                        </w:sdtContent>
                      </w:sdt>
                    </w:p>
                    <w:p w14:paraId="2B3F6C12" w14:textId="250529CC" w:rsidR="002A0C00" w:rsidRDefault="00E973F0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244583" w:themeColor="accent2" w:themeShade="80"/>
                            <w:sz w:val="28"/>
                            <w:szCs w:val="28"/>
                          </w:rPr>
                          <w:alias w:val="Sous-titre"/>
                          <w:id w:val="83737009"/>
                          <w:placeholder>
                            <w:docPart w:val="6D7A7AD5A9774C9F8B8A337508051BBF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5A043E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 xml:space="preserve">Théo </w:t>
                          </w:r>
                          <w:proofErr w:type="spellStart"/>
                          <w:r w:rsidR="005A043E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>Lorio</w:t>
                          </w:r>
                          <w:proofErr w:type="spellEnd"/>
                          <w:r w:rsidR="005A043E"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  <w:t xml:space="preserve"> / Gabriel Bailleul / Louis Iwinski</w:t>
                          </w:r>
                        </w:sdtContent>
                      </w:sdt>
                    </w:p>
                    <w:p w14:paraId="3B21B7BF" w14:textId="7A9BAAE2" w:rsidR="002A0C00" w:rsidRDefault="002A0C00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40F79058" w14:textId="4F88BEED" w:rsidR="00447896" w:rsidRDefault="00447896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29A58803" w14:textId="77777777" w:rsidR="00447896" w:rsidRDefault="00447896">
                      <w:pPr>
                        <w:rPr>
                          <w:i/>
                          <w:iCs/>
                          <w:color w:val="244583" w:themeColor="accent2" w:themeShade="80"/>
                          <w:sz w:val="28"/>
                          <w:szCs w:val="28"/>
                        </w:rPr>
                      </w:pPr>
                    </w:p>
                    <w:p w14:paraId="1792DFA0" w14:textId="3FAEB5B7" w:rsidR="002A0C00" w:rsidRDefault="006C48FC">
                      <w:r>
                        <w:rPr>
                          <w:noProof/>
                        </w:rPr>
                        <w:drawing>
                          <wp:inline distT="0" distB="0" distL="0" distR="0" wp14:anchorId="2C7E0B38" wp14:editId="5378226A">
                            <wp:extent cx="4785360" cy="2392680"/>
                            <wp:effectExtent l="0" t="0" r="0" b="7620"/>
                            <wp:docPr id="77" name="Image 77" descr="Une image contenant texte, intérieur, scène, march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7" name="Image 77" descr="Une image contenant texte, intérieur, scène, marché&#10;&#10;Description générée automatiquement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85360" cy="2392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sdt>
        <w:sdtPr>
          <w:rPr>
            <w:i/>
            <w:iCs/>
            <w:smallCaps/>
            <w:color w:val="575F6D" w:themeColor="text2"/>
            <w:spacing w:val="5"/>
            <w:sz w:val="24"/>
            <w:szCs w:val="24"/>
          </w:rPr>
          <w:id w:val="-689369987"/>
          <w:docPartObj>
            <w:docPartGallery w:val="Cover Pages"/>
            <w:docPartUnique/>
          </w:docPartObj>
        </w:sdtPr>
        <w:sdtEndPr/>
        <w:sdtContent>
          <w:r w:rsidR="009E070C"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800" behindDoc="0" locked="0" layoutInCell="1" allowOverlap="1" wp14:anchorId="43DA7AD7" wp14:editId="61359D5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5670550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773936" cy="10698480"/>
                    <wp:effectExtent l="19050" t="0" r="0" b="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773937" cy="10698480"/>
                              <a:chOff x="0" y="0"/>
                              <a:chExt cx="1774293" cy="10698480"/>
                            </a:xfrm>
                          </wpg:grpSpPr>
                          <wpg:grpSp>
                            <wpg:cNvPr id="65" name="Group 7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8919" y="0"/>
                                <a:ext cx="1465374" cy="10698480"/>
                                <a:chOff x="6022" y="8835"/>
                                <a:chExt cx="2310" cy="16114"/>
                              </a:xfrm>
                            </wpg:grpSpPr>
                            <wps:wsp>
                              <wps:cNvPr id="66" name="Rectangle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76" y="8835"/>
                                  <a:ext cx="1512" cy="16114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FEB686"/>
                                    </a:gs>
                                    <a:gs pos="100000">
                                      <a:schemeClr val="accent1">
                                        <a:lumMod val="100000"/>
                                        <a:lumOff val="0"/>
                                      </a:schemeClr>
                                    </a:gs>
                                  </a:gsLst>
                                  <a:lin ang="0" scaled="1"/>
                                </a:gra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BFB675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AutoShap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59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8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332" y="8835"/>
                                  <a:ext cx="0" cy="161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accent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9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87" y="8835"/>
                                  <a:ext cx="0" cy="1611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7150">
                                  <a:solidFill>
                                    <a:srgbClr val="FECEAE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0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22" y="8835"/>
                                  <a:ext cx="0" cy="161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FEE6D6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71" name="Oval 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945394"/>
                                <a:ext cx="1101885" cy="107121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Oval 85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259492" y="9378778"/>
                                <a:ext cx="188405" cy="1924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 w="38100" cmpd="dbl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45791" dir="3378596" algn="ctr" rotWithShape="0">
                                        <a:srgbClr val="1F2F3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group w14:anchorId="459D4CDE" id="Groupe 1" o:spid="_x0000_s1026" style="position:absolute;margin-left:0;margin-top:0;width:139.7pt;height:842.4pt;z-index:251660800;mso-left-percent:750;mso-position-horizontal-relative:page;mso-position-vertical:center;mso-position-vertical-relative:page;mso-left-percent:750;mso-width-relative:margin" coordsize="17742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">
                    <v:group id="Group 77" o:spid="_x0000_s1027" style="position:absolute;left:3089;width:14653;height:106984" coordorigin="6022,8835" coordsize="2310,16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78" o:spid="_x0000_s1028" style="position:absolute;left:6676;top:8835;width:1512;height:16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" fillcolor="#feb686" stroked="f" strokecolor="#bfb675">
                        <v:fill color2="#fe8637 [3204]" rotate="t" angle="90" focus="100%" type="gradient"/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79" o:spid="_x0000_s1029" type="#_x0000_t32" style="position:absolute;left:6359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" strokecolor="#feceae" strokeweight="1pt"/>
                      <v:shape id="AutoShape 80" o:spid="_x0000_s1030" type="#_x0000_t32" style="position:absolute;left:8332;top:8835;width:0;height:16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" strokecolor="#fe8637 [3204]" strokeweight="2.25pt"/>
                      <v:shape id="AutoShape 81" o:spid="_x0000_s1031" type="#_x0000_t32" style="position:absolute;left:6587;top:8835;width:0;height:16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" strokecolor="#feceae" strokeweight="4.5pt"/>
                      <v:shape id="AutoShape 82" o:spid="_x0000_s1032" type="#_x0000_t32" style="position:absolute;left:6022;top:8835;width:0;height:161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" strokecolor="#fee6d6" strokeweight="2.25pt"/>
                    </v:group>
                    <v:oval id="Oval 83" o:spid="_x0000_s1033" style="position:absolute;top:79453;width:11018;height:10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" fillcolor="#fe8637 [3204]" strokecolor="#fe8637 [3204]" strokeweight="3pt">
                      <v:stroke linestyle="thinThin"/>
                    </v:oval>
                    <v:oval id="Oval 85" o:spid="_x0000_s1034" style="position:absolute;left:2594;top:93787;width:1884;height:192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" fillcolor="#fe8637 [3204]" strokecolor="#fe8637 [3204]" strokeweight="3pt">
                      <v:stroke linestyle="thinThin"/>
                      <v:shadow color="#1f2f3f" opacity=".5" offset=",3pt"/>
                    </v:oval>
                    <w10:wrap anchorx="page" anchory="page"/>
                  </v:group>
                </w:pict>
              </mc:Fallback>
            </mc:AlternateContent>
          </w:r>
          <w:r w:rsidR="009E070C"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334B1EE3" wp14:editId="63ECAA3A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27607B" w14:textId="2B9E28EC" w:rsidR="002A0C00" w:rsidRDefault="002A0C0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3AD2920" w14:textId="3509F8D1" w:rsidR="002A0C00" w:rsidRDefault="00E973F0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28043009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1-10-0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42A5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06</w:t>
                                    </w:r>
                                    <w:r w:rsidR="00060E2A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/</w:t>
                                    </w:r>
                                    <w:r w:rsidR="00542A52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10</w:t>
                                    </w:r>
                                    <w:r w:rsidR="00060E2A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/2021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34B1EE3" id="Rectangle 54" o:spid="_x0000_s1027" style="position:absolute;margin-left:0;margin-top:0;width:367pt;height:64.25pt;z-index:251656704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" o:allowincell="f" stroked="f">
                    <v:textbox>
                      <w:txbxContent>
                        <w:p w14:paraId="3A27607B" w14:textId="2B9E28EC" w:rsidR="002A0C00" w:rsidRDefault="002A0C00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</w:p>
                        <w:p w14:paraId="13AD2920" w14:textId="3509F8D1" w:rsidR="002A0C00" w:rsidRDefault="00E973F0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28043009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1-10-0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42A5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06</w:t>
                              </w:r>
                              <w:r w:rsidR="00060E2A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/</w:t>
                              </w:r>
                              <w:r w:rsidR="00542A52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10</w:t>
                              </w:r>
                              <w:r w:rsidR="00060E2A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/2021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9E070C"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sdtContent>
      </w:sdt>
    </w:p>
    <w:p w14:paraId="4A71BFA0" w14:textId="13412FF8" w:rsidR="002A0C00" w:rsidRDefault="00E973F0">
      <w:pPr>
        <w:pStyle w:val="Titre"/>
        <w:rPr>
          <w:szCs w:val="52"/>
        </w:rPr>
      </w:pPr>
      <w:sdt>
        <w:sdtPr>
          <w:rPr>
            <w:rFonts w:asciiTheme="minorHAnsi" w:eastAsiaTheme="minorEastAsia" w:hAnsiTheme="minorHAnsi"/>
            <w:smallCaps w:val="0"/>
            <w:spacing w:val="0"/>
          </w:rPr>
          <w:id w:val="221498486"/>
          <w:placeholder>
            <w:docPart w:val="1653B90F8BD54157ABAE24F9873C214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074E">
            <w:rPr>
              <w:rFonts w:asciiTheme="minorHAnsi" w:eastAsiaTheme="minorEastAsia" w:hAnsiTheme="minorHAnsi"/>
              <w:smallCaps w:val="0"/>
              <w:spacing w:val="0"/>
            </w:rPr>
            <w:t>Base de données - Achats</w:t>
          </w:r>
        </w:sdtContent>
      </w:sdt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094B6304" wp14:editId="2C22522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157660" id="Groupe 62" o:spid="_x0000_s1026" style="position:absolute;margin-left:0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c5Y6JugCAADXBwAADgAAAAAA&#10;AAAAAAAAAAAuAgAAZHJzL2Uyb0RvYy54bWxQSwECLQAUAAYACAAAACEAkPxJ0twAAAAJAQAADwAA&#10;AAAAAAAAAAAAAABCBQAAZHJzL2Rvd25yZXYueG1sUEsFBgAAAAAEAAQA8wAAAEsG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BB6FA90" wp14:editId="75B72FF7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2AC9B7" id="Groupe 59" o:spid="_x0000_s1026" style="position:absolute;margin-left:0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7LlguOUCAADXBwAADgAAAAAAAAAA&#10;AAAAAAAuAgAAZHJzL2Uyb0RvYy54bWxQSwECLQAUAAYACAAAACEAkPxJ0twAAAAJAQAADwAAAAAA&#10;AAAAAAAAAAA/BQAAZHJzL2Rvd25yZXYueG1sUEsFBgAAAAAEAAQA8wAAAEgG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FB805C7" wp14:editId="21C25E4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77CB4B" id="Groupe 56" o:spid="_x0000_s1026" style="position:absolute;margin-left:0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AggXBl5AIAANcHAAAOAAAAAAAAAAAA&#10;AAAAAC4CAABkcnMvZTJvRG9jLnhtbFBLAQItABQABgAIAAAAIQCQ/EnS3AAAAAkBAAAPAAAAAAAA&#10;AAAAAAAAAD4FAABkcnMvZG93bnJldi54bWxQSwUGAAAAAAQABADzAAAARwY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8A7084E" wp14:editId="7AF67B9D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AF20C" id="Groupe 53" o:spid="_x0000_s1026" style="position:absolute;margin-left:0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12W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DY12W5AIAANcHAAAOAAAAAAAAAAAA&#10;AAAAAC4CAABkcnMvZTJvRG9jLnhtbFBLAQItABQABgAIAAAAIQCQ/EnS3AAAAAkBAAAPAAAAAAAA&#10;AAAAAAAAAD4FAABkcnMvZG93bnJldi54bWxQSwUGAAAAAAQABADzAAAARwY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CF129B9" wp14:editId="2ADA896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F438CB" id="Groupe 50" o:spid="_x0000_s1026" style="position:absolute;margin-left:0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B6QK+7dAgAA1wcAAA4AAAAAAAAAAAAAAAAALgIA&#10;AGRycy9lMm9Eb2MueG1sUEsBAi0AFAAGAAgAAAAhAJD8SdLcAAAACQEAAA8AAAAAAAAAAAAAAAAA&#10;NwUAAGRycy9kb3ducmV2LnhtbFBLBQYAAAAABAAEAPMAAABABg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CD71808" wp14:editId="02C1A0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2E9C2" id="Groupe 47" o:spid="_x0000_s1026" style="position:absolute;margin-left:0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gH24g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947A2E0" wp14:editId="2C40521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BA881" id="Groupe 44" o:spid="_x0000_s1026" style="position:absolute;margin-left:0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A9AA169" wp14:editId="592F1D8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1EF65C" id="Groupe 41" o:spid="_x0000_s1026" style="position:absolute;margin-left:0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uD+5Q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Fdbg/uUCAADXBwAADgAAAAAAAAAA&#10;AAAAAAAuAgAAZHJzL2Uyb0RvYy54bWxQSwECLQAUAAYACAAAACEAkPxJ0twAAAAJAQAADwAAAAAA&#10;AAAAAAAAAAA/BQAAZHJzL2Rvd25yZXYueG1sUEsFBgAAAAAEAAQA8wAAAEgGAAAAAA=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F8D6CFB" wp14:editId="6F9AD35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1EB0F" id="Groupe 38" o:spid="_x0000_s1026" style="position:absolute;margin-left:0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c1y5gIAANc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EsBzXLmAgAA1wcAAA4AAAAAAAAA&#10;AAAAAAAALgIAAGRycy9lMm9Eb2MueG1sUEsBAi0AFAAGAAgAAAAhAJD8SdLcAAAACQEAAA8AAAAA&#10;AAAAAAAAAAAAQAUAAGRycy9kb3ducmV2LnhtbFBLBQYAAAAABAAEAPMAAABJBg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1A9A744" wp14:editId="0482914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43AA17" id="Groupe 35" o:spid="_x0000_s1026" style="position:absolute;margin-left:0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wWxvHmAgAA1wcAAA4AAAAAAAAA&#10;AAAAAAAALgIAAGRycy9lMm9Eb2MueG1sUEsBAi0AFAAGAAgAAAAhAJD8SdLcAAAACQEAAA8AAAAA&#10;AAAAAAAAAAAAQAUAAGRycy9kb3ducmV2LnhtbFBLBQYAAAAABAAEAPMAAABJBg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00C25C4" wp14:editId="0D118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CC173" id="Groupe 32" o:spid="_x0000_s1026" style="position:absolute;margin-left:0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D8BD2C" wp14:editId="5CDE439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FBFB34" id="Groupe 29" o:spid="_x0000_s1026" style="position:absolute;margin-left:0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D39C0B" wp14:editId="321647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8CB0F" id="Groupe 26" o:spid="_x0000_s1026" style="position:absolute;margin-left:0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EjhTs+UCAADXBwAADgAAAAAAAAAA&#10;AAAAAAAuAgAAZHJzL2Uyb0RvYy54bWxQSwECLQAUAAYACAAAACEAkPxJ0twAAAAJAQAADwAAAAAA&#10;AAAAAAAAAAA/BQAAZHJzL2Rvd25yZXYueG1sUEsFBgAAAAAEAAQA8wAAAEgGAAAAAA=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BD271EB" wp14:editId="736912E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FAA9B3" id="Groupe 23" o:spid="_x0000_s1026" style="position:absolute;margin-left:0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Cx2n5A5AIAANcHAAAOAAAAAAAAAAAA&#10;AAAAAC4CAABkcnMvZTJvRG9jLnhtbFBLAQItABQABgAIAAAAIQCQ/EnS3AAAAAkBAAAPAAAAAAAA&#10;AAAAAAAAAD4FAABkcnMvZG93bnJldi54bWxQSwUGAAAAAAQABADzAAAARwY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06C2D2" wp14:editId="1B6CAD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305B1" id="Groupe 20" o:spid="_x0000_s1026" style="position:absolute;margin-left:0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35693E9" wp14:editId="1B7513F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1D699" id="Groupe 17" o:spid="_x0000_s1026" style="position:absolute;margin-left:0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8B6E53" wp14:editId="01145B9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C0C17" id="Groupe 14" o:spid="_x0000_s1026" style="position:absolute;margin-left:0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509956F" wp14:editId="5BB668F0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5EC29" id="Groupe 11" o:spid="_x0000_s1026" style="position:absolute;margin-left:0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E4AB90" wp14:editId="0296B53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A1EDAA" id="Groupe 8" o:spid="_x0000_s1026" style="position:absolute;margin-left:0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AB3BDCC" wp14:editId="0C8536B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5108BC" id="Groupe 5" o:spid="_x0000_s1026" style="position:absolute;margin-left:0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 w:rsidR="009E070C"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91FCA0" wp14:editId="14956BA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5220970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815065" id="Groupe 2" o:spid="_x0000_s1026" style="position:absolute;margin-left:0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14:paraId="08D133BF" w14:textId="3BD4D306" w:rsidR="002A0C00" w:rsidRDefault="00E973F0">
      <w:pPr>
        <w:pStyle w:val="Sous-titre"/>
      </w:pPr>
      <w:sdt>
        <w:sdtPr>
          <w:id w:val="221498499"/>
          <w:placeholder>
            <w:docPart w:val="E7BDD751E92341D49AEE922917D391D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A043E">
            <w:t xml:space="preserve">Théo </w:t>
          </w:r>
          <w:proofErr w:type="spellStart"/>
          <w:r w:rsidR="005A043E">
            <w:t>Lorio</w:t>
          </w:r>
          <w:proofErr w:type="spellEnd"/>
          <w:r w:rsidR="005A043E">
            <w:t xml:space="preserve"> / Gabriel Bailleul / Louis Iwinski</w:t>
          </w:r>
        </w:sdtContent>
      </w:sdt>
      <w:r w:rsidR="009E070C">
        <w:t xml:space="preserve"> </w:t>
      </w:r>
    </w:p>
    <w:p w14:paraId="6D432474" w14:textId="5D653B9A" w:rsidR="002A0C00" w:rsidRDefault="002A0C00" w:rsidP="004624CB"/>
    <w:p w14:paraId="0FAC5A8A" w14:textId="4CA23B13" w:rsidR="00D678E9" w:rsidRPr="003C7EB7" w:rsidRDefault="00D678E9" w:rsidP="004624CB">
      <w:pPr>
        <w:rPr>
          <w:sz w:val="60"/>
          <w:szCs w:val="60"/>
        </w:rPr>
      </w:pPr>
      <w:r w:rsidRPr="003C7EB7">
        <w:rPr>
          <w:sz w:val="60"/>
          <w:szCs w:val="60"/>
        </w:rPr>
        <w:t>Sommaire</w:t>
      </w:r>
    </w:p>
    <w:p w14:paraId="450CEF40" w14:textId="1154220F" w:rsidR="00D678E9" w:rsidRDefault="00D678E9" w:rsidP="003C7EB7"/>
    <w:p w14:paraId="7C9467E2" w14:textId="186F07FB" w:rsidR="00F86826" w:rsidRDefault="003C7EB7" w:rsidP="00450B9A">
      <w:pPr>
        <w:rPr>
          <w:sz w:val="40"/>
          <w:szCs w:val="40"/>
        </w:rPr>
      </w:pPr>
      <w:r>
        <w:rPr>
          <w:sz w:val="40"/>
          <w:szCs w:val="40"/>
        </w:rPr>
        <w:t>Étape 1</w:t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 w:rsidR="00280E93">
        <w:rPr>
          <w:sz w:val="40"/>
          <w:szCs w:val="40"/>
        </w:rPr>
        <w:tab/>
      </w:r>
      <w:r>
        <w:rPr>
          <w:sz w:val="40"/>
          <w:szCs w:val="40"/>
        </w:rPr>
        <w:t>page 2</w:t>
      </w:r>
      <w:r w:rsidR="001504CA">
        <w:rPr>
          <w:sz w:val="40"/>
          <w:szCs w:val="40"/>
        </w:rPr>
        <w:t>-5</w:t>
      </w:r>
    </w:p>
    <w:p w14:paraId="18D6A969" w14:textId="41826CD6" w:rsidR="00450B9A" w:rsidRDefault="002A6DB0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Diagramme E/R de la base </w:t>
      </w:r>
      <w:r w:rsidR="00604209">
        <w:rPr>
          <w:sz w:val="30"/>
          <w:szCs w:val="30"/>
        </w:rPr>
        <w:t xml:space="preserve">de </w:t>
      </w:r>
      <w:r>
        <w:rPr>
          <w:sz w:val="30"/>
          <w:szCs w:val="30"/>
        </w:rPr>
        <w:t>données</w:t>
      </w:r>
    </w:p>
    <w:p w14:paraId="22D61BC9" w14:textId="68634968" w:rsidR="00B34851" w:rsidRDefault="00B34851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Description sommaire de la base </w:t>
      </w:r>
      <w:r w:rsidR="00604209">
        <w:rPr>
          <w:sz w:val="30"/>
          <w:szCs w:val="30"/>
        </w:rPr>
        <w:t xml:space="preserve">de </w:t>
      </w:r>
      <w:r>
        <w:rPr>
          <w:sz w:val="30"/>
          <w:szCs w:val="30"/>
        </w:rPr>
        <w:t>données</w:t>
      </w:r>
    </w:p>
    <w:p w14:paraId="567D2020" w14:textId="353E09FE" w:rsidR="002F4061" w:rsidRDefault="002F4061" w:rsidP="00450B9A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Tests des contraintes et affichages des erreurs </w:t>
      </w:r>
    </w:p>
    <w:p w14:paraId="281212DE" w14:textId="306337D9" w:rsidR="00397CEA" w:rsidRDefault="00397CEA" w:rsidP="00397CEA">
      <w:pPr>
        <w:rPr>
          <w:sz w:val="30"/>
          <w:szCs w:val="30"/>
        </w:rPr>
      </w:pPr>
    </w:p>
    <w:p w14:paraId="5EDC2F43" w14:textId="6BAD7764" w:rsidR="00604209" w:rsidRPr="00604209" w:rsidRDefault="00280E93" w:rsidP="00604209">
      <w:pPr>
        <w:rPr>
          <w:sz w:val="40"/>
          <w:szCs w:val="40"/>
        </w:rPr>
      </w:pPr>
      <w:r>
        <w:rPr>
          <w:sz w:val="40"/>
          <w:szCs w:val="40"/>
        </w:rPr>
        <w:t>Étape 2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95939">
        <w:rPr>
          <w:sz w:val="40"/>
          <w:szCs w:val="40"/>
        </w:rPr>
        <w:tab/>
      </w:r>
      <w:r w:rsidR="00295939">
        <w:rPr>
          <w:sz w:val="40"/>
          <w:szCs w:val="40"/>
        </w:rPr>
        <w:tab/>
      </w:r>
      <w:r w:rsidR="00295939">
        <w:rPr>
          <w:sz w:val="40"/>
          <w:szCs w:val="40"/>
        </w:rPr>
        <w:tab/>
        <w:t xml:space="preserve">page </w:t>
      </w:r>
      <w:r w:rsidR="00C567D7">
        <w:rPr>
          <w:sz w:val="40"/>
          <w:szCs w:val="40"/>
        </w:rPr>
        <w:t>6</w:t>
      </w:r>
    </w:p>
    <w:p w14:paraId="6E27EB3A" w14:textId="222AE39A" w:rsidR="0038759E" w:rsidRPr="00604209" w:rsidRDefault="00604209" w:rsidP="00604209">
      <w:pPr>
        <w:pStyle w:val="Paragraphedeliste"/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 xml:space="preserve">Diagramme E/R de la base </w:t>
      </w:r>
      <w:r w:rsidR="005C6287">
        <w:rPr>
          <w:sz w:val="30"/>
          <w:szCs w:val="30"/>
        </w:rPr>
        <w:t>de données sans contraintes d’intégrités</w:t>
      </w:r>
    </w:p>
    <w:p w14:paraId="0AC66C38" w14:textId="79324907" w:rsidR="0038759E" w:rsidRDefault="0038759E" w:rsidP="0038759E">
      <w:pPr>
        <w:rPr>
          <w:sz w:val="30"/>
          <w:szCs w:val="30"/>
        </w:rPr>
      </w:pPr>
    </w:p>
    <w:p w14:paraId="19288396" w14:textId="424CD6A7" w:rsidR="0038759E" w:rsidRDefault="0038759E" w:rsidP="0038759E">
      <w:pPr>
        <w:rPr>
          <w:sz w:val="30"/>
          <w:szCs w:val="30"/>
        </w:rPr>
      </w:pPr>
    </w:p>
    <w:p w14:paraId="18D3913F" w14:textId="0777E9CB" w:rsidR="0038759E" w:rsidRDefault="0038759E" w:rsidP="0038759E">
      <w:pPr>
        <w:rPr>
          <w:sz w:val="30"/>
          <w:szCs w:val="30"/>
        </w:rPr>
      </w:pPr>
    </w:p>
    <w:p w14:paraId="1E50C44D" w14:textId="1B877041" w:rsidR="0038759E" w:rsidRDefault="0038759E" w:rsidP="0038759E">
      <w:pPr>
        <w:rPr>
          <w:sz w:val="30"/>
          <w:szCs w:val="30"/>
        </w:rPr>
      </w:pPr>
    </w:p>
    <w:p w14:paraId="35EA1C85" w14:textId="7154E8EA" w:rsidR="0038759E" w:rsidRDefault="0038759E" w:rsidP="0038759E">
      <w:pPr>
        <w:rPr>
          <w:sz w:val="30"/>
          <w:szCs w:val="30"/>
        </w:rPr>
      </w:pPr>
    </w:p>
    <w:p w14:paraId="6178479A" w14:textId="5E5FBCAE" w:rsidR="0038759E" w:rsidRDefault="0038759E" w:rsidP="0038759E">
      <w:pPr>
        <w:rPr>
          <w:sz w:val="30"/>
          <w:szCs w:val="30"/>
        </w:rPr>
      </w:pPr>
    </w:p>
    <w:p w14:paraId="19D641F8" w14:textId="4BAD8A01" w:rsidR="0038759E" w:rsidRDefault="0038759E" w:rsidP="0038759E">
      <w:pPr>
        <w:rPr>
          <w:sz w:val="30"/>
          <w:szCs w:val="30"/>
        </w:rPr>
      </w:pPr>
    </w:p>
    <w:p w14:paraId="5B942A12" w14:textId="5E1EC8FB" w:rsidR="0038759E" w:rsidRDefault="0038759E" w:rsidP="0038759E">
      <w:pPr>
        <w:rPr>
          <w:sz w:val="30"/>
          <w:szCs w:val="30"/>
        </w:rPr>
      </w:pPr>
    </w:p>
    <w:p w14:paraId="65424AE5" w14:textId="77777777" w:rsidR="00617942" w:rsidRDefault="00617942" w:rsidP="0038759E">
      <w:pPr>
        <w:jc w:val="center"/>
        <w:rPr>
          <w:sz w:val="30"/>
          <w:szCs w:val="30"/>
        </w:rPr>
      </w:pPr>
    </w:p>
    <w:p w14:paraId="05053FBB" w14:textId="7576AFC7" w:rsidR="0038759E" w:rsidRDefault="0038759E" w:rsidP="0038759E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Étape 1</w:t>
      </w:r>
    </w:p>
    <w:p w14:paraId="3038B6BA" w14:textId="0AC6C7E7" w:rsidR="00625AAA" w:rsidRDefault="00625AAA" w:rsidP="0038759E">
      <w:pPr>
        <w:jc w:val="center"/>
        <w:rPr>
          <w:sz w:val="40"/>
          <w:szCs w:val="40"/>
        </w:rPr>
      </w:pPr>
    </w:p>
    <w:p w14:paraId="06EFA397" w14:textId="6457C3E0" w:rsidR="00625AAA" w:rsidRDefault="0021620A" w:rsidP="00625AAA">
      <w:pPr>
        <w:rPr>
          <w:sz w:val="30"/>
          <w:szCs w:val="30"/>
        </w:rPr>
      </w:pPr>
      <w:r>
        <w:rPr>
          <w:sz w:val="30"/>
          <w:szCs w:val="30"/>
        </w:rPr>
        <w:t>Diagramme E/R</w:t>
      </w:r>
    </w:p>
    <w:p w14:paraId="16024776" w14:textId="77777777" w:rsidR="00506B01" w:rsidRDefault="00506B01" w:rsidP="00625AAA">
      <w:pPr>
        <w:rPr>
          <w:sz w:val="30"/>
          <w:szCs w:val="30"/>
        </w:rPr>
      </w:pPr>
    </w:p>
    <w:p w14:paraId="48DC2787" w14:textId="6E702692" w:rsidR="0021620A" w:rsidRDefault="00A9688D" w:rsidP="00D5348A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0" distR="0" wp14:anchorId="10B158E9" wp14:editId="7F22A064">
            <wp:extent cx="5337175" cy="3388995"/>
            <wp:effectExtent l="0" t="0" r="0" b="1905"/>
            <wp:docPr id="80" name="Image 8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 80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A4C0" w14:textId="590AC593" w:rsidR="00BD4481" w:rsidRDefault="00BD4481" w:rsidP="00D5348A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Diagramme E/R de notre base de données Achats</w:t>
      </w:r>
      <w:r w:rsidR="00D05C17">
        <w:rPr>
          <w:sz w:val="24"/>
          <w:szCs w:val="24"/>
        </w:rPr>
        <w:t xml:space="preserve"> réalisé sur </w:t>
      </w:r>
      <w:proofErr w:type="spellStart"/>
      <w:r w:rsidR="00D05C17">
        <w:rPr>
          <w:sz w:val="24"/>
          <w:szCs w:val="24"/>
        </w:rPr>
        <w:t>QuickDBD</w:t>
      </w:r>
      <w:proofErr w:type="spellEnd"/>
    </w:p>
    <w:p w14:paraId="0D4A7B9C" w14:textId="7D74D607" w:rsidR="00953EC6" w:rsidRDefault="00953EC6" w:rsidP="00D5348A">
      <w:pPr>
        <w:jc w:val="center"/>
        <w:rPr>
          <w:sz w:val="24"/>
          <w:szCs w:val="24"/>
        </w:rPr>
      </w:pPr>
    </w:p>
    <w:p w14:paraId="0643B9E4" w14:textId="403914BB" w:rsidR="00953EC6" w:rsidRDefault="00C9314F" w:rsidP="00953EC6">
      <w:pPr>
        <w:rPr>
          <w:sz w:val="24"/>
          <w:szCs w:val="24"/>
        </w:rPr>
      </w:pPr>
      <w:r>
        <w:rPr>
          <w:sz w:val="24"/>
          <w:szCs w:val="24"/>
        </w:rPr>
        <w:t>Légende :</w:t>
      </w:r>
    </w:p>
    <w:p w14:paraId="68DD2292" w14:textId="3E76F813" w:rsidR="00C9314F" w:rsidRDefault="001F3BB0" w:rsidP="00953EC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6B54C6" wp14:editId="249FEB20">
            <wp:extent cx="257175" cy="304800"/>
            <wp:effectExtent l="0" t="0" r="9525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F3F">
        <w:rPr>
          <w:sz w:val="24"/>
          <w:szCs w:val="24"/>
        </w:rPr>
        <w:t xml:space="preserve"> Unique</w:t>
      </w:r>
      <w:r w:rsidR="005F5116" w:rsidRPr="00B03F3F">
        <w:rPr>
          <w:sz w:val="24"/>
          <w:szCs w:val="24"/>
        </w:rPr>
        <w:tab/>
      </w:r>
      <w:r w:rsidR="005A1948" w:rsidRPr="00B03F3F">
        <w:rPr>
          <w:sz w:val="24"/>
          <w:szCs w:val="24"/>
        </w:rPr>
        <w:tab/>
      </w:r>
      <w:r w:rsidR="005A1948">
        <w:rPr>
          <w:noProof/>
        </w:rPr>
        <w:drawing>
          <wp:inline distT="0" distB="0" distL="0" distR="0" wp14:anchorId="78EF2AF3" wp14:editId="0A4FB639">
            <wp:extent cx="333375" cy="247650"/>
            <wp:effectExtent l="0" t="0" r="9525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1948" w:rsidRPr="00B03F3F">
        <w:rPr>
          <w:sz w:val="24"/>
          <w:szCs w:val="24"/>
        </w:rPr>
        <w:t xml:space="preserve"> </w:t>
      </w:r>
      <w:proofErr w:type="spellStart"/>
      <w:r w:rsidR="005A1948" w:rsidRPr="00B03F3F">
        <w:rPr>
          <w:sz w:val="24"/>
          <w:szCs w:val="24"/>
        </w:rPr>
        <w:t>Primary</w:t>
      </w:r>
      <w:proofErr w:type="spellEnd"/>
      <w:r w:rsidR="005A1948" w:rsidRPr="00B03F3F">
        <w:rPr>
          <w:sz w:val="24"/>
          <w:szCs w:val="24"/>
        </w:rPr>
        <w:t xml:space="preserve"> Key</w:t>
      </w:r>
      <w:r w:rsidR="005F5116" w:rsidRPr="00B03F3F">
        <w:rPr>
          <w:sz w:val="24"/>
          <w:szCs w:val="24"/>
        </w:rPr>
        <w:tab/>
      </w:r>
      <w:r w:rsidR="005F5116" w:rsidRPr="00B03F3F">
        <w:rPr>
          <w:sz w:val="24"/>
          <w:szCs w:val="24"/>
        </w:rPr>
        <w:tab/>
      </w:r>
      <w:r w:rsidR="005F5116">
        <w:rPr>
          <w:noProof/>
        </w:rPr>
        <w:drawing>
          <wp:inline distT="0" distB="0" distL="0" distR="0" wp14:anchorId="4CDBC46C" wp14:editId="15BD5F52">
            <wp:extent cx="449580" cy="284734"/>
            <wp:effectExtent l="0" t="0" r="7620" b="1270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579" cy="2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2BC">
        <w:rPr>
          <w:sz w:val="24"/>
          <w:szCs w:val="24"/>
        </w:rPr>
        <w:t xml:space="preserve"> </w:t>
      </w:r>
      <w:r w:rsidR="00B03F3F" w:rsidRPr="00B03F3F">
        <w:rPr>
          <w:sz w:val="24"/>
          <w:szCs w:val="24"/>
        </w:rPr>
        <w:t>Type des donné</w:t>
      </w:r>
      <w:r w:rsidR="00B03F3F">
        <w:rPr>
          <w:sz w:val="24"/>
          <w:szCs w:val="24"/>
        </w:rPr>
        <w:t>es</w:t>
      </w:r>
    </w:p>
    <w:p w14:paraId="7517CEDC" w14:textId="2D67C595" w:rsidR="001554F6" w:rsidRDefault="001554F6" w:rsidP="00953EC6">
      <w:pPr>
        <w:rPr>
          <w:sz w:val="24"/>
          <w:szCs w:val="24"/>
        </w:rPr>
      </w:pPr>
    </w:p>
    <w:p w14:paraId="51EFD956" w14:textId="30242042" w:rsidR="00D02D38" w:rsidRDefault="00D02D38" w:rsidP="00953EC6">
      <w:pPr>
        <w:rPr>
          <w:sz w:val="24"/>
          <w:szCs w:val="24"/>
        </w:rPr>
      </w:pPr>
    </w:p>
    <w:p w14:paraId="74F64AEE" w14:textId="27A58D31" w:rsidR="00A60D1F" w:rsidRDefault="00A60D1F" w:rsidP="00953EC6">
      <w:pPr>
        <w:rPr>
          <w:sz w:val="24"/>
          <w:szCs w:val="24"/>
        </w:rPr>
      </w:pPr>
    </w:p>
    <w:p w14:paraId="152646AD" w14:textId="78722553" w:rsidR="00A60D1F" w:rsidRDefault="00A60D1F" w:rsidP="00953EC6">
      <w:pPr>
        <w:rPr>
          <w:sz w:val="24"/>
          <w:szCs w:val="24"/>
        </w:rPr>
      </w:pPr>
    </w:p>
    <w:p w14:paraId="4E0ED01F" w14:textId="29530F8D" w:rsidR="00A60D1F" w:rsidRDefault="00A60D1F" w:rsidP="00953EC6">
      <w:pPr>
        <w:rPr>
          <w:sz w:val="24"/>
          <w:szCs w:val="24"/>
        </w:rPr>
      </w:pPr>
    </w:p>
    <w:p w14:paraId="72886957" w14:textId="763E15A1" w:rsidR="00A60D1F" w:rsidRDefault="00A60D1F" w:rsidP="00953EC6">
      <w:pPr>
        <w:rPr>
          <w:sz w:val="24"/>
          <w:szCs w:val="24"/>
        </w:rPr>
      </w:pPr>
    </w:p>
    <w:p w14:paraId="1CB2E347" w14:textId="377092CC" w:rsidR="00A60D1F" w:rsidRDefault="00913A9A" w:rsidP="00953EC6">
      <w:pPr>
        <w:rPr>
          <w:sz w:val="30"/>
          <w:szCs w:val="30"/>
        </w:rPr>
      </w:pPr>
      <w:r>
        <w:rPr>
          <w:sz w:val="30"/>
          <w:szCs w:val="30"/>
        </w:rPr>
        <w:lastRenderedPageBreak/>
        <w:t>Description sommaire de la base de données</w:t>
      </w:r>
    </w:p>
    <w:p w14:paraId="74BC65B0" w14:textId="7A95F902" w:rsidR="00913A9A" w:rsidRDefault="00913A9A" w:rsidP="00953EC6">
      <w:pPr>
        <w:rPr>
          <w:sz w:val="30"/>
          <w:szCs w:val="30"/>
        </w:rPr>
      </w:pPr>
    </w:p>
    <w:p w14:paraId="667ECD77" w14:textId="239A0EDA" w:rsidR="00913A9A" w:rsidRDefault="00137540" w:rsidP="009254A9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Durant ce premier semestre, en groupe de 3 </w:t>
      </w:r>
      <w:r w:rsidR="009254A9">
        <w:rPr>
          <w:sz w:val="24"/>
          <w:szCs w:val="24"/>
        </w:rPr>
        <w:t xml:space="preserve">(Louis Iwinski, Théo </w:t>
      </w:r>
      <w:proofErr w:type="spellStart"/>
      <w:r w:rsidR="009254A9">
        <w:rPr>
          <w:sz w:val="24"/>
          <w:szCs w:val="24"/>
        </w:rPr>
        <w:t>Lorio</w:t>
      </w:r>
      <w:proofErr w:type="spellEnd"/>
      <w:r w:rsidR="009254A9">
        <w:rPr>
          <w:sz w:val="24"/>
          <w:szCs w:val="24"/>
        </w:rPr>
        <w:t xml:space="preserve"> et Gabriel Bailleul)</w:t>
      </w:r>
      <w:r w:rsidR="00744699">
        <w:rPr>
          <w:sz w:val="24"/>
          <w:szCs w:val="24"/>
        </w:rPr>
        <w:t xml:space="preserve">, </w:t>
      </w:r>
      <w:r w:rsidR="0083122E">
        <w:rPr>
          <w:sz w:val="24"/>
          <w:szCs w:val="24"/>
        </w:rPr>
        <w:t>on nous a demandé de réaliser une activité, dans le cadre du cours Base de données avancées, qui permet de créer une base de données.</w:t>
      </w:r>
      <w:r w:rsidR="003334BF">
        <w:rPr>
          <w:sz w:val="24"/>
          <w:szCs w:val="24"/>
        </w:rPr>
        <w:t xml:space="preserve"> Nous avons </w:t>
      </w:r>
      <w:r w:rsidR="00015685">
        <w:rPr>
          <w:sz w:val="24"/>
          <w:szCs w:val="24"/>
        </w:rPr>
        <w:t>décidé</w:t>
      </w:r>
      <w:r w:rsidR="003334BF">
        <w:rPr>
          <w:sz w:val="24"/>
          <w:szCs w:val="24"/>
        </w:rPr>
        <w:t xml:space="preserve"> de la nommer «</w:t>
      </w:r>
      <w:r w:rsidR="00015685">
        <w:rPr>
          <w:sz w:val="24"/>
          <w:szCs w:val="24"/>
        </w:rPr>
        <w:t xml:space="preserve"> </w:t>
      </w:r>
      <w:r w:rsidR="003334BF">
        <w:rPr>
          <w:sz w:val="24"/>
          <w:szCs w:val="24"/>
        </w:rPr>
        <w:t>Achats » et elle comporte trois tables (« Client », « Produit » et « </w:t>
      </w:r>
      <w:proofErr w:type="spellStart"/>
      <w:r w:rsidR="003334BF">
        <w:rPr>
          <w:sz w:val="24"/>
          <w:szCs w:val="24"/>
        </w:rPr>
        <w:t>Achete</w:t>
      </w:r>
      <w:proofErr w:type="spellEnd"/>
      <w:r w:rsidR="003334BF">
        <w:rPr>
          <w:sz w:val="24"/>
          <w:szCs w:val="24"/>
        </w:rPr>
        <w:t> ») et une vue (« view_1 »).</w:t>
      </w:r>
    </w:p>
    <w:p w14:paraId="64DF7C4F" w14:textId="6A3AE26F" w:rsidR="004F50EF" w:rsidRDefault="00276EDE" w:rsidP="00276ED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1C593A5" wp14:editId="64D2134A">
            <wp:extent cx="2463800" cy="1075468"/>
            <wp:effectExtent l="0" t="0" r="0" b="0"/>
            <wp:docPr id="79" name="Image 79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 descr="Une image contenant tabl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5535" cy="10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B362" w14:textId="16A6F8C6" w:rsidR="003630B2" w:rsidRDefault="003630B2" w:rsidP="00276EDE">
      <w:pPr>
        <w:jc w:val="center"/>
        <w:rPr>
          <w:sz w:val="24"/>
          <w:szCs w:val="24"/>
        </w:rPr>
      </w:pPr>
      <w:r>
        <w:rPr>
          <w:sz w:val="24"/>
          <w:szCs w:val="24"/>
        </w:rPr>
        <w:t>Tableau des trois tables de la base de données « Achats »</w:t>
      </w:r>
    </w:p>
    <w:p w14:paraId="1EA2862B" w14:textId="77777777" w:rsidR="00DC1C78" w:rsidRDefault="00DC1C78" w:rsidP="004C5026">
      <w:pPr>
        <w:rPr>
          <w:sz w:val="24"/>
          <w:szCs w:val="24"/>
        </w:rPr>
      </w:pPr>
    </w:p>
    <w:p w14:paraId="5662A798" w14:textId="1CDD93A3" w:rsidR="004F50EF" w:rsidRDefault="00B84708" w:rsidP="004F50EF">
      <w:pPr>
        <w:jc w:val="both"/>
        <w:rPr>
          <w:sz w:val="24"/>
          <w:szCs w:val="24"/>
        </w:rPr>
      </w:pPr>
      <w:r>
        <w:rPr>
          <w:sz w:val="24"/>
          <w:szCs w:val="24"/>
        </w:rPr>
        <w:t>Cette base de données pourrait s’apparente</w:t>
      </w:r>
      <w:r w:rsidR="00F12F47">
        <w:rPr>
          <w:sz w:val="24"/>
          <w:szCs w:val="24"/>
        </w:rPr>
        <w:t>r</w:t>
      </w:r>
      <w:r>
        <w:rPr>
          <w:sz w:val="24"/>
          <w:szCs w:val="24"/>
        </w:rPr>
        <w:t xml:space="preserve"> à une base qui pourrait être utilisé dans un magasin de sport et de vêtements. On peut le voir grâce aux tuples insérés dans les différentes tables de base de données.</w:t>
      </w:r>
    </w:p>
    <w:p w14:paraId="3F2DC545" w14:textId="12C27B0E" w:rsidR="00B84708" w:rsidRDefault="00FD24E3" w:rsidP="004F50E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 exemple : </w:t>
      </w:r>
    </w:p>
    <w:p w14:paraId="404EE954" w14:textId="7CEC59EF" w:rsidR="00D025A9" w:rsidRDefault="00DC4A96" w:rsidP="007543C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4323DB" wp14:editId="0052EF05">
            <wp:extent cx="2667000" cy="2265452"/>
            <wp:effectExtent l="0" t="0" r="0" b="1905"/>
            <wp:docPr id="84" name="Image 8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 descr="Une image contenant text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1675" cy="226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BE67" w14:textId="35962EA3" w:rsidR="00CE529D" w:rsidRDefault="00685095" w:rsidP="0068509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Tableau de tuples de la table </w:t>
      </w:r>
      <w:r w:rsidR="00D03BB8">
        <w:rPr>
          <w:sz w:val="24"/>
          <w:szCs w:val="24"/>
        </w:rPr>
        <w:t>Produit</w:t>
      </w:r>
    </w:p>
    <w:p w14:paraId="79DE2287" w14:textId="59DFA14F" w:rsidR="008A32F5" w:rsidRDefault="008A32F5" w:rsidP="00685095">
      <w:pPr>
        <w:jc w:val="center"/>
        <w:rPr>
          <w:sz w:val="24"/>
          <w:szCs w:val="24"/>
        </w:rPr>
      </w:pPr>
    </w:p>
    <w:p w14:paraId="17A24C0D" w14:textId="06030E57" w:rsidR="008A32F5" w:rsidRDefault="00EC75C2" w:rsidP="00C4348B">
      <w:pPr>
        <w:jc w:val="both"/>
        <w:rPr>
          <w:sz w:val="24"/>
          <w:szCs w:val="24"/>
        </w:rPr>
      </w:pPr>
      <w:r>
        <w:rPr>
          <w:sz w:val="24"/>
          <w:szCs w:val="24"/>
        </w:rPr>
        <w:t>Les tables de cette base de données sont créées avec plusieurs contraintes. Notamment, avec des « NOT NULL » ou encore des « UNIQUE ».</w:t>
      </w:r>
      <w:r w:rsidR="00C4348B">
        <w:rPr>
          <w:sz w:val="24"/>
          <w:szCs w:val="24"/>
        </w:rPr>
        <w:t xml:space="preserve"> Ce qui </w:t>
      </w:r>
      <w:r w:rsidR="00C4348B">
        <w:rPr>
          <w:sz w:val="24"/>
          <w:szCs w:val="24"/>
        </w:rPr>
        <w:lastRenderedPageBreak/>
        <w:t>permet de ne pas faire d’erreurs quand on insère de nouvelles valeurs dans les tables en question.</w:t>
      </w:r>
    </w:p>
    <w:p w14:paraId="3E49C4D8" w14:textId="4143A4D5" w:rsidR="00C4348B" w:rsidRDefault="00C4348B" w:rsidP="00C4348B">
      <w:pPr>
        <w:jc w:val="both"/>
        <w:rPr>
          <w:sz w:val="24"/>
          <w:szCs w:val="24"/>
        </w:rPr>
      </w:pPr>
    </w:p>
    <w:p w14:paraId="5B176475" w14:textId="19CF51C7" w:rsidR="003A0E2F" w:rsidRDefault="00114D63" w:rsidP="0000386A">
      <w:pPr>
        <w:rPr>
          <w:noProof/>
        </w:rPr>
      </w:pPr>
      <w:r>
        <w:rPr>
          <w:noProof/>
        </w:rPr>
        <w:drawing>
          <wp:inline distT="0" distB="0" distL="0" distR="0" wp14:anchorId="40578E12" wp14:editId="5856ED02">
            <wp:extent cx="2117396" cy="1599961"/>
            <wp:effectExtent l="0" t="0" r="0" b="635"/>
            <wp:docPr id="85" name="Image 8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1070" cy="16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EE1">
        <w:rPr>
          <w:noProof/>
        </w:rPr>
        <w:t xml:space="preserve">  </w:t>
      </w:r>
      <w:r w:rsidR="00345EE1">
        <w:rPr>
          <w:noProof/>
        </w:rPr>
        <w:drawing>
          <wp:inline distT="0" distB="0" distL="0" distR="0" wp14:anchorId="6B423265" wp14:editId="7B4AFDDF">
            <wp:extent cx="3064934" cy="1592396"/>
            <wp:effectExtent l="0" t="0" r="2540" b="8255"/>
            <wp:docPr id="87" name="Image 8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 descr="Une image contenant text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608" cy="159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EFEC" w14:textId="6E6A38BC" w:rsidR="00C339A5" w:rsidRDefault="005675F8" w:rsidP="00C339A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C3CFEA" wp14:editId="543C7C4A">
            <wp:extent cx="5337175" cy="1306195"/>
            <wp:effectExtent l="0" t="0" r="0" b="8255"/>
            <wp:docPr id="88" name="Image 8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 descr="Une image contenant text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7CDA" w14:textId="110FC71F" w:rsidR="00BD5F05" w:rsidRDefault="00BD5F05" w:rsidP="00BD5F05">
      <w:pPr>
        <w:jc w:val="center"/>
        <w:rPr>
          <w:sz w:val="24"/>
          <w:szCs w:val="24"/>
        </w:rPr>
      </w:pPr>
      <w:r>
        <w:rPr>
          <w:sz w:val="24"/>
          <w:szCs w:val="24"/>
        </w:rPr>
        <w:t>Capture de la création des tables de la base de données</w:t>
      </w:r>
    </w:p>
    <w:p w14:paraId="255698A6" w14:textId="2FC7925A" w:rsidR="003D5726" w:rsidRDefault="003D5726" w:rsidP="003D5726">
      <w:pPr>
        <w:rPr>
          <w:sz w:val="24"/>
          <w:szCs w:val="24"/>
        </w:rPr>
      </w:pPr>
    </w:p>
    <w:p w14:paraId="16465A3E" w14:textId="74FCE2A2" w:rsidR="00C80909" w:rsidRDefault="00C80909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t>On a donc trois tables. La première se nomme Client est regroupe l’identifiant (</w:t>
      </w:r>
      <w:proofErr w:type="spellStart"/>
      <w:r>
        <w:rPr>
          <w:sz w:val="24"/>
          <w:szCs w:val="24"/>
        </w:rPr>
        <w:t>id_client</w:t>
      </w:r>
      <w:proofErr w:type="spellEnd"/>
      <w:r>
        <w:rPr>
          <w:sz w:val="24"/>
          <w:szCs w:val="24"/>
        </w:rPr>
        <w:t>), le nom (nom), le prénom (</w:t>
      </w:r>
      <w:proofErr w:type="spellStart"/>
      <w:r>
        <w:rPr>
          <w:sz w:val="24"/>
          <w:szCs w:val="24"/>
        </w:rPr>
        <w:t>prenom</w:t>
      </w:r>
      <w:proofErr w:type="spellEnd"/>
      <w:r>
        <w:rPr>
          <w:sz w:val="24"/>
          <w:szCs w:val="24"/>
        </w:rPr>
        <w:t>) ainsi que l’âge (</w:t>
      </w:r>
      <w:proofErr w:type="spellStart"/>
      <w:r>
        <w:rPr>
          <w:sz w:val="24"/>
          <w:szCs w:val="24"/>
        </w:rPr>
        <w:t>age</w:t>
      </w:r>
      <w:proofErr w:type="spellEnd"/>
      <w:r>
        <w:rPr>
          <w:sz w:val="24"/>
          <w:szCs w:val="24"/>
        </w:rPr>
        <w:t>) du client.</w:t>
      </w:r>
      <w:r w:rsidR="002C7507">
        <w:rPr>
          <w:sz w:val="24"/>
          <w:szCs w:val="24"/>
        </w:rPr>
        <w:t xml:space="preserve"> La deuxième se nomme Produit et regroupe l’identifiant (</w:t>
      </w:r>
      <w:proofErr w:type="spellStart"/>
      <w:r w:rsidR="002C7507">
        <w:rPr>
          <w:sz w:val="24"/>
          <w:szCs w:val="24"/>
        </w:rPr>
        <w:t>id_produit</w:t>
      </w:r>
      <w:proofErr w:type="spellEnd"/>
      <w:r w:rsidR="002C7507">
        <w:rPr>
          <w:sz w:val="24"/>
          <w:szCs w:val="24"/>
        </w:rPr>
        <w:t xml:space="preserve">), </w:t>
      </w:r>
      <w:r w:rsidR="00E94F3F">
        <w:rPr>
          <w:sz w:val="24"/>
          <w:szCs w:val="24"/>
        </w:rPr>
        <w:t>le nom du produit (</w:t>
      </w:r>
      <w:proofErr w:type="spellStart"/>
      <w:r w:rsidR="00E94F3F">
        <w:rPr>
          <w:sz w:val="24"/>
          <w:szCs w:val="24"/>
        </w:rPr>
        <w:t>nom_produit</w:t>
      </w:r>
      <w:proofErr w:type="spellEnd"/>
      <w:r w:rsidR="00E94F3F">
        <w:rPr>
          <w:sz w:val="24"/>
          <w:szCs w:val="24"/>
        </w:rPr>
        <w:t>) et le prix en euros (</w:t>
      </w:r>
      <w:proofErr w:type="spellStart"/>
      <w:r w:rsidR="00E94F3F">
        <w:rPr>
          <w:sz w:val="24"/>
          <w:szCs w:val="24"/>
        </w:rPr>
        <w:t>prix_en_euros</w:t>
      </w:r>
      <w:proofErr w:type="spellEnd"/>
      <w:r w:rsidR="002F3B86">
        <w:rPr>
          <w:sz w:val="24"/>
          <w:szCs w:val="24"/>
        </w:rPr>
        <w:t>) du produit.</w:t>
      </w:r>
      <w:r w:rsidR="00363E11">
        <w:rPr>
          <w:sz w:val="24"/>
          <w:szCs w:val="24"/>
        </w:rPr>
        <w:t xml:space="preserve"> Pour finir, on a la table Achète qui regroupe les deux clés primaires des deux autres tables </w:t>
      </w:r>
      <w:r w:rsidR="000574BE">
        <w:rPr>
          <w:sz w:val="24"/>
          <w:szCs w:val="24"/>
        </w:rPr>
        <w:t>(</w:t>
      </w:r>
      <w:proofErr w:type="spellStart"/>
      <w:r w:rsidR="000574BE">
        <w:rPr>
          <w:sz w:val="24"/>
          <w:szCs w:val="24"/>
        </w:rPr>
        <w:t>id_client</w:t>
      </w:r>
      <w:proofErr w:type="spellEnd"/>
      <w:r w:rsidR="000574BE">
        <w:rPr>
          <w:sz w:val="24"/>
          <w:szCs w:val="24"/>
        </w:rPr>
        <w:t xml:space="preserve"> et </w:t>
      </w:r>
      <w:proofErr w:type="spellStart"/>
      <w:r w:rsidR="000574BE">
        <w:rPr>
          <w:sz w:val="24"/>
          <w:szCs w:val="24"/>
        </w:rPr>
        <w:t>id_produit</w:t>
      </w:r>
      <w:proofErr w:type="spellEnd"/>
      <w:r w:rsidR="000574BE">
        <w:rPr>
          <w:sz w:val="24"/>
          <w:szCs w:val="24"/>
        </w:rPr>
        <w:t>)</w:t>
      </w:r>
      <w:r w:rsidR="00ED0B01">
        <w:rPr>
          <w:sz w:val="24"/>
          <w:szCs w:val="24"/>
        </w:rPr>
        <w:t>.</w:t>
      </w:r>
    </w:p>
    <w:p w14:paraId="248F6660" w14:textId="2C573EBA" w:rsidR="00381968" w:rsidRDefault="00381968" w:rsidP="00C80909">
      <w:pPr>
        <w:jc w:val="both"/>
        <w:rPr>
          <w:sz w:val="24"/>
          <w:szCs w:val="24"/>
        </w:rPr>
      </w:pPr>
    </w:p>
    <w:p w14:paraId="2A0E34D9" w14:textId="0A5636A5" w:rsidR="00381968" w:rsidRDefault="00754568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Chaque table comporte quinze tuples </w:t>
      </w:r>
      <w:r w:rsidR="00561531">
        <w:rPr>
          <w:sz w:val="24"/>
          <w:szCs w:val="24"/>
        </w:rPr>
        <w:t>différentes.</w:t>
      </w:r>
    </w:p>
    <w:p w14:paraId="287B17EF" w14:textId="1551E3F3" w:rsidR="00147EF0" w:rsidRDefault="00147EF0" w:rsidP="00C80909">
      <w:pPr>
        <w:jc w:val="both"/>
        <w:rPr>
          <w:sz w:val="24"/>
          <w:szCs w:val="24"/>
        </w:rPr>
      </w:pPr>
    </w:p>
    <w:p w14:paraId="01A296A1" w14:textId="03E3D40A" w:rsidR="00147EF0" w:rsidRDefault="00972702" w:rsidP="00C80909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64A2354" w14:textId="753A20FC" w:rsidR="00972702" w:rsidRDefault="00972702" w:rsidP="00C80909">
      <w:pPr>
        <w:jc w:val="both"/>
        <w:rPr>
          <w:sz w:val="24"/>
          <w:szCs w:val="24"/>
        </w:rPr>
      </w:pPr>
    </w:p>
    <w:p w14:paraId="52104AB9" w14:textId="560F79B1" w:rsidR="00972702" w:rsidRDefault="00972702" w:rsidP="00C80909">
      <w:pPr>
        <w:jc w:val="both"/>
        <w:rPr>
          <w:sz w:val="24"/>
          <w:szCs w:val="24"/>
        </w:rPr>
      </w:pPr>
    </w:p>
    <w:p w14:paraId="2ABC5704" w14:textId="61FF0E8C" w:rsidR="00972702" w:rsidRDefault="009F6561" w:rsidP="00C80909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Tests des contraintes et affichages</w:t>
      </w:r>
      <w:r w:rsidR="00AF6816">
        <w:rPr>
          <w:sz w:val="30"/>
          <w:szCs w:val="30"/>
        </w:rPr>
        <w:t xml:space="preserve"> des erreurs</w:t>
      </w:r>
    </w:p>
    <w:p w14:paraId="7531657A" w14:textId="6AE4211A" w:rsidR="00AF6816" w:rsidRDefault="00AF6816" w:rsidP="00C80909">
      <w:pPr>
        <w:jc w:val="both"/>
        <w:rPr>
          <w:sz w:val="30"/>
          <w:szCs w:val="30"/>
        </w:rPr>
      </w:pPr>
    </w:p>
    <w:p w14:paraId="4CD6D3E3" w14:textId="70BB3066" w:rsidR="00412860" w:rsidRDefault="00412860" w:rsidP="00751CFA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 numéro 4 </w:t>
      </w:r>
      <w:r w:rsidR="00F905BE">
        <w:rPr>
          <w:sz w:val="24"/>
          <w:szCs w:val="24"/>
        </w:rPr>
        <w:t>Client</w:t>
      </w:r>
      <w:r w:rsidR="00760EDB">
        <w:rPr>
          <w:sz w:val="24"/>
          <w:szCs w:val="24"/>
        </w:rPr>
        <w:t xml:space="preserve">– sur la contrainte NOT NULL sur nom de </w:t>
      </w:r>
      <w:r w:rsidR="00F905BE">
        <w:rPr>
          <w:sz w:val="24"/>
          <w:szCs w:val="24"/>
        </w:rPr>
        <w:t>Client</w:t>
      </w:r>
    </w:p>
    <w:p w14:paraId="57650A77" w14:textId="0CEEC303" w:rsidR="00685095" w:rsidRDefault="00D13362" w:rsidP="00AF2F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910A45" wp14:editId="4B862365">
            <wp:extent cx="5337175" cy="347980"/>
            <wp:effectExtent l="0" t="0" r="0" b="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C0E33" w14:textId="4F7998A3" w:rsidR="00D63C42" w:rsidRDefault="00D63C42" w:rsidP="00AF2FF5">
      <w:pPr>
        <w:rPr>
          <w:sz w:val="24"/>
          <w:szCs w:val="24"/>
        </w:rPr>
      </w:pPr>
    </w:p>
    <w:p w14:paraId="06E18474" w14:textId="62938C14" w:rsidR="00D63C42" w:rsidRDefault="00FA59E2" w:rsidP="00FA59E2">
      <w:pPr>
        <w:pStyle w:val="Paragraphedeliste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Test numéro 6 Client – sur la contrainte </w:t>
      </w:r>
      <w:r w:rsidR="00DE388D">
        <w:rPr>
          <w:sz w:val="24"/>
          <w:szCs w:val="24"/>
        </w:rPr>
        <w:t>de l’</w:t>
      </w:r>
      <w:proofErr w:type="spellStart"/>
      <w:r w:rsidR="00DE388D">
        <w:rPr>
          <w:sz w:val="24"/>
          <w:szCs w:val="24"/>
        </w:rPr>
        <w:t>age</w:t>
      </w:r>
      <w:proofErr w:type="spellEnd"/>
      <w:r w:rsidR="00DE388D">
        <w:rPr>
          <w:sz w:val="24"/>
          <w:szCs w:val="24"/>
        </w:rPr>
        <w:t xml:space="preserve">&gt;0 sur </w:t>
      </w:r>
      <w:proofErr w:type="spellStart"/>
      <w:r w:rsidR="00DE388D">
        <w:rPr>
          <w:sz w:val="24"/>
          <w:szCs w:val="24"/>
        </w:rPr>
        <w:t>age</w:t>
      </w:r>
      <w:proofErr w:type="spellEnd"/>
      <w:r w:rsidR="00DE388D">
        <w:rPr>
          <w:sz w:val="24"/>
          <w:szCs w:val="24"/>
        </w:rPr>
        <w:t xml:space="preserve"> de Client</w:t>
      </w:r>
    </w:p>
    <w:p w14:paraId="5171B70D" w14:textId="3D8334D9" w:rsidR="001D014D" w:rsidRPr="001D014D" w:rsidRDefault="008E7759" w:rsidP="008E775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8F39C1" wp14:editId="68D3BAC1">
            <wp:extent cx="5337175" cy="499533"/>
            <wp:effectExtent l="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85541" cy="5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DEAC" w14:textId="1DB05F13" w:rsidR="00276EDE" w:rsidRDefault="00276EDE" w:rsidP="00AF2FF5">
      <w:pPr>
        <w:rPr>
          <w:sz w:val="24"/>
          <w:szCs w:val="24"/>
        </w:rPr>
      </w:pPr>
    </w:p>
    <w:p w14:paraId="123C1108" w14:textId="69EFD486" w:rsidR="00E03DDC" w:rsidRDefault="0061695C" w:rsidP="0058415A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 numéro </w:t>
      </w:r>
      <w:r w:rsidR="004D5D12">
        <w:rPr>
          <w:sz w:val="24"/>
          <w:szCs w:val="24"/>
        </w:rPr>
        <w:t>3</w:t>
      </w:r>
      <w:r w:rsidR="00AB45F5">
        <w:rPr>
          <w:sz w:val="24"/>
          <w:szCs w:val="24"/>
        </w:rPr>
        <w:t xml:space="preserve"> Produit </w:t>
      </w:r>
      <w:r w:rsidR="00C52A6E">
        <w:rPr>
          <w:sz w:val="24"/>
          <w:szCs w:val="24"/>
        </w:rPr>
        <w:t>–</w:t>
      </w:r>
      <w:r w:rsidR="00AB45F5">
        <w:rPr>
          <w:sz w:val="24"/>
          <w:szCs w:val="24"/>
        </w:rPr>
        <w:t xml:space="preserve"> </w:t>
      </w:r>
      <w:r w:rsidR="00675114" w:rsidRPr="00675114">
        <w:rPr>
          <w:sz w:val="24"/>
          <w:szCs w:val="24"/>
        </w:rPr>
        <w:t xml:space="preserve">Contrainte UNIQUE sur </w:t>
      </w:r>
      <w:proofErr w:type="spellStart"/>
      <w:r w:rsidR="00675114" w:rsidRPr="00675114">
        <w:rPr>
          <w:sz w:val="24"/>
          <w:szCs w:val="24"/>
        </w:rPr>
        <w:t>nom_produit</w:t>
      </w:r>
      <w:proofErr w:type="spellEnd"/>
      <w:r w:rsidR="00675114" w:rsidRPr="00675114">
        <w:rPr>
          <w:sz w:val="24"/>
          <w:szCs w:val="24"/>
        </w:rPr>
        <w:t xml:space="preserve"> de </w:t>
      </w:r>
      <w:r w:rsidR="0058415A">
        <w:rPr>
          <w:sz w:val="24"/>
          <w:szCs w:val="24"/>
        </w:rPr>
        <w:t>Produit</w:t>
      </w:r>
    </w:p>
    <w:p w14:paraId="02C4E676" w14:textId="76AFA5EF" w:rsidR="00064E7B" w:rsidRDefault="00563A1E" w:rsidP="00064E7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0C6D7A0" wp14:editId="24E81663">
            <wp:extent cx="5337175" cy="499534"/>
            <wp:effectExtent l="0" t="0" r="0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9503" cy="50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B716" w14:textId="30E5AB2C" w:rsidR="00CC3A00" w:rsidRDefault="00CC3A00" w:rsidP="00064E7B">
      <w:pPr>
        <w:jc w:val="center"/>
        <w:rPr>
          <w:sz w:val="24"/>
          <w:szCs w:val="24"/>
        </w:rPr>
      </w:pPr>
    </w:p>
    <w:p w14:paraId="75E48B33" w14:textId="2532FB64" w:rsidR="00CC3A00" w:rsidRDefault="00847FB7" w:rsidP="00CC3A00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 numéro 8 Produit – Contrainte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50) sur </w:t>
      </w:r>
      <w:proofErr w:type="spellStart"/>
      <w:r>
        <w:rPr>
          <w:sz w:val="24"/>
          <w:szCs w:val="24"/>
        </w:rPr>
        <w:t>nom_produit</w:t>
      </w:r>
      <w:proofErr w:type="spellEnd"/>
      <w:r>
        <w:rPr>
          <w:sz w:val="24"/>
          <w:szCs w:val="24"/>
        </w:rPr>
        <w:t xml:space="preserve"> de Produit</w:t>
      </w:r>
    </w:p>
    <w:p w14:paraId="16C6638D" w14:textId="62972B06" w:rsidR="00CE5523" w:rsidRDefault="00B61D04" w:rsidP="00CE552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351037" wp14:editId="1B1A7F6D">
            <wp:extent cx="5337175" cy="476250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862" w14:textId="756988A2" w:rsidR="006051B6" w:rsidRDefault="006051B6" w:rsidP="00CE5523">
      <w:pPr>
        <w:jc w:val="center"/>
        <w:rPr>
          <w:sz w:val="24"/>
          <w:szCs w:val="24"/>
        </w:rPr>
      </w:pPr>
    </w:p>
    <w:p w14:paraId="6CABA995" w14:textId="08DF1290" w:rsidR="00AA2F30" w:rsidRDefault="00B81D9C" w:rsidP="00B81D9C">
      <w:pPr>
        <w:pStyle w:val="Paragraphedeliste"/>
        <w:numPr>
          <w:ilvl w:val="0"/>
          <w:numId w:val="9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Test numéro 1 </w:t>
      </w:r>
      <w:proofErr w:type="spellStart"/>
      <w:r>
        <w:rPr>
          <w:sz w:val="24"/>
          <w:szCs w:val="24"/>
        </w:rPr>
        <w:t>Achete</w:t>
      </w:r>
      <w:proofErr w:type="spellEnd"/>
      <w:r>
        <w:rPr>
          <w:sz w:val="24"/>
          <w:szCs w:val="24"/>
        </w:rPr>
        <w:t xml:space="preserve"> – Contrainte UNIQUE</w:t>
      </w:r>
      <w:r w:rsidR="00CF7BE9">
        <w:rPr>
          <w:sz w:val="24"/>
          <w:szCs w:val="24"/>
        </w:rPr>
        <w:t xml:space="preserve"> sur (</w:t>
      </w:r>
      <w:proofErr w:type="spellStart"/>
      <w:r w:rsidR="00CF7BE9">
        <w:rPr>
          <w:sz w:val="24"/>
          <w:szCs w:val="24"/>
        </w:rPr>
        <w:t>id_</w:t>
      </w:r>
      <w:proofErr w:type="gramStart"/>
      <w:r w:rsidR="00CF7BE9">
        <w:rPr>
          <w:sz w:val="24"/>
          <w:szCs w:val="24"/>
        </w:rPr>
        <w:t>client,id</w:t>
      </w:r>
      <w:proofErr w:type="gramEnd"/>
      <w:r w:rsidR="00CF7BE9">
        <w:rPr>
          <w:sz w:val="24"/>
          <w:szCs w:val="24"/>
        </w:rPr>
        <w:t>_produit</w:t>
      </w:r>
      <w:proofErr w:type="spellEnd"/>
      <w:r w:rsidR="00CF7BE9">
        <w:rPr>
          <w:sz w:val="24"/>
          <w:szCs w:val="24"/>
        </w:rPr>
        <w:t xml:space="preserve">) de </w:t>
      </w:r>
      <w:proofErr w:type="spellStart"/>
      <w:r w:rsidR="00CF7BE9">
        <w:rPr>
          <w:sz w:val="24"/>
          <w:szCs w:val="24"/>
        </w:rPr>
        <w:t>Achete</w:t>
      </w:r>
      <w:proofErr w:type="spellEnd"/>
    </w:p>
    <w:p w14:paraId="7FD8434D" w14:textId="52A986B2" w:rsidR="00FC4231" w:rsidRDefault="00362D05" w:rsidP="00362D0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A43981" wp14:editId="59FD2296">
            <wp:extent cx="5337175" cy="471170"/>
            <wp:effectExtent l="0" t="0" r="0" b="5080"/>
            <wp:docPr id="93" name="Image 93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 descr="Une image contenant texte, orang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37175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4BA8" w14:textId="77777777" w:rsidR="00FC4231" w:rsidRDefault="00FC42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B42CB7" w14:textId="067AB222" w:rsidR="00DE7211" w:rsidRDefault="00DE7211" w:rsidP="008F2257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Étape 2</w:t>
      </w:r>
    </w:p>
    <w:p w14:paraId="6A29E7D9" w14:textId="12C5CBEE" w:rsidR="001252F2" w:rsidRDefault="001252F2" w:rsidP="001252F2">
      <w:pPr>
        <w:rPr>
          <w:sz w:val="40"/>
          <w:szCs w:val="40"/>
        </w:rPr>
      </w:pPr>
    </w:p>
    <w:p w14:paraId="492D32E4" w14:textId="10796B5B" w:rsidR="001252F2" w:rsidRDefault="00193D87" w:rsidP="001252F2">
      <w:pPr>
        <w:rPr>
          <w:sz w:val="30"/>
          <w:szCs w:val="30"/>
        </w:rPr>
      </w:pPr>
      <w:r>
        <w:rPr>
          <w:sz w:val="30"/>
          <w:szCs w:val="30"/>
        </w:rPr>
        <w:t>Diagramme E/R sans contrainte d’</w:t>
      </w:r>
      <w:r w:rsidR="00376F93">
        <w:rPr>
          <w:sz w:val="30"/>
          <w:szCs w:val="30"/>
        </w:rPr>
        <w:t>intégrité</w:t>
      </w:r>
    </w:p>
    <w:p w14:paraId="6F7E32F5" w14:textId="77777777" w:rsidR="00441AB6" w:rsidRPr="00193D87" w:rsidRDefault="00441AB6" w:rsidP="001252F2">
      <w:pPr>
        <w:rPr>
          <w:sz w:val="30"/>
          <w:szCs w:val="30"/>
        </w:rPr>
      </w:pPr>
    </w:p>
    <w:p w14:paraId="67454FF8" w14:textId="229EE816" w:rsidR="00CB3323" w:rsidRDefault="008F2257" w:rsidP="0079748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B68867" wp14:editId="21E32659">
            <wp:extent cx="5337175" cy="3154045"/>
            <wp:effectExtent l="0" t="0" r="0" b="8255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7"/>
                    <a:stretch/>
                  </pic:blipFill>
                  <pic:spPr bwMode="auto">
                    <a:xfrm>
                      <a:off x="0" y="0"/>
                      <a:ext cx="5337175" cy="315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9232F" w14:textId="020EAF13" w:rsidR="00C437A5" w:rsidRDefault="00C437A5" w:rsidP="00C437A5">
      <w:pPr>
        <w:jc w:val="center"/>
        <w:rPr>
          <w:sz w:val="24"/>
          <w:szCs w:val="24"/>
        </w:rPr>
      </w:pPr>
      <w:r>
        <w:rPr>
          <w:sz w:val="24"/>
          <w:szCs w:val="24"/>
        </w:rPr>
        <w:t>Diagramme E/R de notre base de données Achats</w:t>
      </w:r>
      <w:r w:rsidR="00123829">
        <w:rPr>
          <w:sz w:val="24"/>
          <w:szCs w:val="24"/>
        </w:rPr>
        <w:t xml:space="preserve"> sans contraintes d’intégrité</w:t>
      </w:r>
      <w:r>
        <w:rPr>
          <w:sz w:val="24"/>
          <w:szCs w:val="24"/>
        </w:rPr>
        <w:t xml:space="preserve"> réalisé sur </w:t>
      </w:r>
      <w:proofErr w:type="spellStart"/>
      <w:r>
        <w:rPr>
          <w:sz w:val="24"/>
          <w:szCs w:val="24"/>
        </w:rPr>
        <w:t>QuickDBD</w:t>
      </w:r>
      <w:proofErr w:type="spellEnd"/>
    </w:p>
    <w:p w14:paraId="005329B4" w14:textId="5F52AF0C" w:rsidR="00C437A5" w:rsidRPr="00CB3323" w:rsidRDefault="00C437A5" w:rsidP="002830B4">
      <w:pPr>
        <w:rPr>
          <w:sz w:val="24"/>
          <w:szCs w:val="24"/>
        </w:rPr>
      </w:pPr>
    </w:p>
    <w:sectPr w:rsidR="00C437A5" w:rsidRPr="00CB3323">
      <w:headerReference w:type="default" r:id="rId28"/>
      <w:footerReference w:type="default" r:id="rId29"/>
      <w:pgSz w:w="11907" w:h="16839"/>
      <w:pgMar w:top="1440" w:right="1751" w:bottom="1440" w:left="1751" w:header="709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F8A4" w14:textId="77777777" w:rsidR="00E973F0" w:rsidRDefault="00E973F0">
      <w:pPr>
        <w:spacing w:after="0" w:line="240" w:lineRule="auto"/>
      </w:pPr>
      <w:r>
        <w:separator/>
      </w:r>
    </w:p>
  </w:endnote>
  <w:endnote w:type="continuationSeparator" w:id="0">
    <w:p w14:paraId="0F7F4892" w14:textId="77777777" w:rsidR="00E973F0" w:rsidRDefault="00E97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FC6A" w14:textId="77777777" w:rsidR="002A0C00" w:rsidRDefault="009E070C">
    <w:pPr>
      <w:pStyle w:val="Pieddepage"/>
    </w:pPr>
    <w:r>
      <w:ptab w:relativeTo="margin" w:alignment="right" w:leader="none"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anchorId="7B307027" wp14:editId="0C4B90B1">
              <wp:extent cx="91440" cy="91440"/>
              <wp:effectExtent l="19050" t="19050" r="22860" b="22860"/>
              <wp:docPr id="72" name="Ellips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4B92FAE4" id="Ellipse 1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27C53" w14:textId="77777777" w:rsidR="00E973F0" w:rsidRDefault="00E973F0">
      <w:pPr>
        <w:spacing w:after="0" w:line="240" w:lineRule="auto"/>
      </w:pPr>
      <w:r>
        <w:separator/>
      </w:r>
    </w:p>
  </w:footnote>
  <w:footnote w:type="continuationSeparator" w:id="0">
    <w:p w14:paraId="65C6FBD9" w14:textId="77777777" w:rsidR="00E973F0" w:rsidRDefault="00E97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1B2F" w14:textId="0ECBE72D" w:rsidR="002A0C00" w:rsidRDefault="009E070C">
    <w:pPr>
      <w:pStyle w:val="En-tt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21-10-06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542A52">
          <w:t>06/10/2021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42B5C9E3" wp14:editId="530ED5E4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7333615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Forme automatique 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3DE6C7D9" id="_x0000_t32" coordsize="21600,21600" o:spt="32" o:oned="t" path="m,l21600,21600e" filled="f">
              <v:path arrowok="t" fillok="f" o:connecttype="none"/>
              <o:lock v:ext="edit" shapetype="t"/>
            </v:shapetype>
            <v:shape id="Forme automatique 9" o:spid="_x0000_s1026" type="#_x0000_t32" style="position:absolute;margin-left:0;margin-top:0;width:0;height:806.25pt;z-index:251654656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46AE49F4"/>
    <w:multiLevelType w:val="hybridMultilevel"/>
    <w:tmpl w:val="CF9E8140"/>
    <w:lvl w:ilvl="0" w:tplc="4AEA43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4117D"/>
    <w:multiLevelType w:val="hybridMultilevel"/>
    <w:tmpl w:val="C7581D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15984"/>
    <w:multiLevelType w:val="hybridMultilevel"/>
    <w:tmpl w:val="E856CE36"/>
    <w:lvl w:ilvl="0" w:tplc="AE2C61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74E"/>
    <w:rsid w:val="0000386A"/>
    <w:rsid w:val="00012142"/>
    <w:rsid w:val="00015685"/>
    <w:rsid w:val="00035CE6"/>
    <w:rsid w:val="00044AF7"/>
    <w:rsid w:val="000574BE"/>
    <w:rsid w:val="00060E2A"/>
    <w:rsid w:val="00064E7B"/>
    <w:rsid w:val="00114D63"/>
    <w:rsid w:val="00123829"/>
    <w:rsid w:val="001252F2"/>
    <w:rsid w:val="0013074E"/>
    <w:rsid w:val="00137540"/>
    <w:rsid w:val="00147EF0"/>
    <w:rsid w:val="001504CA"/>
    <w:rsid w:val="001554F6"/>
    <w:rsid w:val="00193D87"/>
    <w:rsid w:val="00194A3A"/>
    <w:rsid w:val="001D014D"/>
    <w:rsid w:val="001E66E0"/>
    <w:rsid w:val="001F3BB0"/>
    <w:rsid w:val="0021620A"/>
    <w:rsid w:val="002264BD"/>
    <w:rsid w:val="00276EDE"/>
    <w:rsid w:val="00280E93"/>
    <w:rsid w:val="002830B4"/>
    <w:rsid w:val="00295939"/>
    <w:rsid w:val="002A0C00"/>
    <w:rsid w:val="002A6DB0"/>
    <w:rsid w:val="002C7507"/>
    <w:rsid w:val="002F3B86"/>
    <w:rsid w:val="002F4061"/>
    <w:rsid w:val="003228D0"/>
    <w:rsid w:val="003334BF"/>
    <w:rsid w:val="00336D6E"/>
    <w:rsid w:val="00345EE1"/>
    <w:rsid w:val="00362D05"/>
    <w:rsid w:val="003630B2"/>
    <w:rsid w:val="00363E11"/>
    <w:rsid w:val="00376F93"/>
    <w:rsid w:val="00381968"/>
    <w:rsid w:val="0038759E"/>
    <w:rsid w:val="00397CEA"/>
    <w:rsid w:val="003A0E2F"/>
    <w:rsid w:val="003A5107"/>
    <w:rsid w:val="003C7EB7"/>
    <w:rsid w:val="003D5726"/>
    <w:rsid w:val="003E72F8"/>
    <w:rsid w:val="00412860"/>
    <w:rsid w:val="00441AB6"/>
    <w:rsid w:val="00441D4A"/>
    <w:rsid w:val="00447896"/>
    <w:rsid w:val="00450B9A"/>
    <w:rsid w:val="004624CB"/>
    <w:rsid w:val="0047704D"/>
    <w:rsid w:val="004A21BF"/>
    <w:rsid w:val="004C5026"/>
    <w:rsid w:val="004D5D12"/>
    <w:rsid w:val="004F50EF"/>
    <w:rsid w:val="00506B01"/>
    <w:rsid w:val="005349D6"/>
    <w:rsid w:val="00542A52"/>
    <w:rsid w:val="00561531"/>
    <w:rsid w:val="00563A1E"/>
    <w:rsid w:val="005675F8"/>
    <w:rsid w:val="0058415A"/>
    <w:rsid w:val="005A043E"/>
    <w:rsid w:val="005A1948"/>
    <w:rsid w:val="005C6287"/>
    <w:rsid w:val="005F5116"/>
    <w:rsid w:val="00604209"/>
    <w:rsid w:val="006051B6"/>
    <w:rsid w:val="0061695C"/>
    <w:rsid w:val="00617942"/>
    <w:rsid w:val="00625AAA"/>
    <w:rsid w:val="00675114"/>
    <w:rsid w:val="00685095"/>
    <w:rsid w:val="006C48FC"/>
    <w:rsid w:val="00744699"/>
    <w:rsid w:val="00746A1B"/>
    <w:rsid w:val="00751CFA"/>
    <w:rsid w:val="007543C9"/>
    <w:rsid w:val="00754568"/>
    <w:rsid w:val="00760EDB"/>
    <w:rsid w:val="00797482"/>
    <w:rsid w:val="0083122E"/>
    <w:rsid w:val="00847FB7"/>
    <w:rsid w:val="008622BC"/>
    <w:rsid w:val="008A32F5"/>
    <w:rsid w:val="008E7759"/>
    <w:rsid w:val="008F2257"/>
    <w:rsid w:val="00913A9A"/>
    <w:rsid w:val="009254A9"/>
    <w:rsid w:val="00926C6B"/>
    <w:rsid w:val="00953EC6"/>
    <w:rsid w:val="00972702"/>
    <w:rsid w:val="009A37F7"/>
    <w:rsid w:val="009B2F26"/>
    <w:rsid w:val="009E070C"/>
    <w:rsid w:val="009F6561"/>
    <w:rsid w:val="00A60D1F"/>
    <w:rsid w:val="00A62BE0"/>
    <w:rsid w:val="00A83E9D"/>
    <w:rsid w:val="00A9688D"/>
    <w:rsid w:val="00AA2F30"/>
    <w:rsid w:val="00AA35F5"/>
    <w:rsid w:val="00AB45F5"/>
    <w:rsid w:val="00AF2FF5"/>
    <w:rsid w:val="00AF6816"/>
    <w:rsid w:val="00B03F3F"/>
    <w:rsid w:val="00B34851"/>
    <w:rsid w:val="00B53E2F"/>
    <w:rsid w:val="00B61D04"/>
    <w:rsid w:val="00B81D9C"/>
    <w:rsid w:val="00B84708"/>
    <w:rsid w:val="00BA2BBC"/>
    <w:rsid w:val="00BD4481"/>
    <w:rsid w:val="00BD5F05"/>
    <w:rsid w:val="00C3331D"/>
    <w:rsid w:val="00C339A5"/>
    <w:rsid w:val="00C4348B"/>
    <w:rsid w:val="00C437A5"/>
    <w:rsid w:val="00C52A6E"/>
    <w:rsid w:val="00C567D7"/>
    <w:rsid w:val="00C80909"/>
    <w:rsid w:val="00C9314F"/>
    <w:rsid w:val="00CB3323"/>
    <w:rsid w:val="00CC3A00"/>
    <w:rsid w:val="00CE529D"/>
    <w:rsid w:val="00CE5523"/>
    <w:rsid w:val="00CF7BE9"/>
    <w:rsid w:val="00D025A9"/>
    <w:rsid w:val="00D02D38"/>
    <w:rsid w:val="00D03BB8"/>
    <w:rsid w:val="00D05C17"/>
    <w:rsid w:val="00D13362"/>
    <w:rsid w:val="00D5348A"/>
    <w:rsid w:val="00D63C42"/>
    <w:rsid w:val="00D678E9"/>
    <w:rsid w:val="00DC1C78"/>
    <w:rsid w:val="00DC4A96"/>
    <w:rsid w:val="00DE388D"/>
    <w:rsid w:val="00DE7211"/>
    <w:rsid w:val="00E03DDC"/>
    <w:rsid w:val="00E81DE8"/>
    <w:rsid w:val="00E94F3F"/>
    <w:rsid w:val="00E973F0"/>
    <w:rsid w:val="00EC75C2"/>
    <w:rsid w:val="00ED0B01"/>
    <w:rsid w:val="00EE238A"/>
    <w:rsid w:val="00EE2EFC"/>
    <w:rsid w:val="00F12F47"/>
    <w:rsid w:val="00F32368"/>
    <w:rsid w:val="00F448DC"/>
    <w:rsid w:val="00F86826"/>
    <w:rsid w:val="00F905BE"/>
    <w:rsid w:val="00FA59E2"/>
    <w:rsid w:val="00FC4231"/>
    <w:rsid w:val="00FD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7F98A9"/>
  <w15:docId w15:val="{3FA2316B-894C-43AF-959F-185CDDA8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414751" w:themeColor="text2" w:themeShade="BF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 w:cstheme="minorBidi"/>
      <w:smallCaps/>
      <w:color w:val="414751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hAnsiTheme="majorHAnsi" w:cstheme="minorBidi"/>
      <w:color w:val="414751" w:themeColor="text2" w:themeShade="BF"/>
      <w:sz w:val="28"/>
      <w:szCs w:val="28"/>
    </w:rPr>
  </w:style>
  <w:style w:type="paragraph" w:styleId="Titre">
    <w:name w:val="Title"/>
    <w:basedOn w:val="Normal"/>
    <w:link w:val="TitreC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hAnsiTheme="majorHAnsi" w:cstheme="minorBidi"/>
      <w:smallCaps/>
      <w:color w:val="FE8637" w:themeColor="accent1"/>
      <w:spacing w:val="10"/>
      <w:sz w:val="48"/>
      <w:szCs w:val="48"/>
    </w:rPr>
  </w:style>
  <w:style w:type="paragraph" w:styleId="Sous-titre">
    <w:name w:val="Subtitle"/>
    <w:basedOn w:val="Normal"/>
    <w:link w:val="Sous-titreC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cstheme="minorBidi"/>
      <w:i/>
      <w:color w:val="575F6D" w:themeColor="text2"/>
      <w:spacing w:val="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color w:val="414751" w:themeColor="text2" w:themeShade="BF"/>
      <w:sz w:val="16"/>
      <w:szCs w:val="16"/>
    </w:rPr>
  </w:style>
  <w:style w:type="character" w:styleId="Titredulivre">
    <w:name w:val="Book Title"/>
    <w:basedOn w:val="Policepardfaut"/>
    <w:uiPriority w:val="33"/>
    <w:qFormat/>
    <w:rPr>
      <w:rFonts w:cs="Times New Roman"/>
      <w:smallCaps/>
      <w:color w:val="000000"/>
      <w:spacing w:val="10"/>
    </w:rPr>
  </w:style>
  <w:style w:type="numbering" w:customStyle="1" w:styleId="Listepuces1">
    <w:name w:val="Liste à puces1"/>
    <w:uiPriority w:val="99"/>
    <w:pPr>
      <w:numPr>
        <w:numId w:val="1"/>
      </w:numPr>
    </w:pPr>
  </w:style>
  <w:style w:type="paragraph" w:styleId="Lgende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Pr>
      <w:rFonts w:cstheme="minorBidi"/>
      <w:color w:val="414751" w:themeColor="text2" w:themeShade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rFonts w:cstheme="minorBidi"/>
      <w:color w:val="414751" w:themeColor="text2" w:themeShade="BF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hAnsiTheme="majorHAnsi" w:cstheme="minorBidi"/>
      <w:color w:val="414751" w:themeColor="text2" w:themeShade="BF"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hAnsiTheme="majorHAnsi" w:cstheme="minorBidi"/>
      <w:color w:val="E65B0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cstheme="minorBidi"/>
      <w:i/>
      <w:color w:val="E65B0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cstheme="minorBidi"/>
      <w:b/>
      <w:color w:val="E65B01" w:themeColor="accent1" w:themeShade="BF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cstheme="minorBidi"/>
      <w:b/>
      <w:i/>
      <w:color w:val="E65B01" w:themeColor="accent1" w:themeShade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cstheme="minorBidi"/>
      <w:b/>
      <w:color w:val="3667C3" w:themeColor="accent2" w:themeShade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cstheme="minorBidi"/>
      <w:b/>
      <w:i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Pr>
      <w:i/>
    </w:rPr>
  </w:style>
  <w:style w:type="character" w:customStyle="1" w:styleId="CitationCar">
    <w:name w:val="Citation Car"/>
    <w:basedOn w:val="Policepardfaut"/>
    <w:link w:val="Citation"/>
    <w:uiPriority w:val="29"/>
    <w:rPr>
      <w:rFonts w:cstheme="minorBidi"/>
      <w:i/>
      <w:color w:val="414751" w:themeColor="text2" w:themeShade="BF"/>
      <w:sz w:val="20"/>
      <w:szCs w:val="20"/>
    </w:rPr>
  </w:style>
  <w:style w:type="paragraph" w:styleId="Citationintense">
    <w:name w:val="Intense Quote"/>
    <w:basedOn w:val="Citation"/>
    <w:link w:val="CitationintenseC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cstheme="minorBidi"/>
      <w:color w:val="E65B01" w:themeColor="accent1" w:themeShade="BF"/>
      <w:sz w:val="20"/>
      <w:szCs w:val="20"/>
    </w:rPr>
  </w:style>
  <w:style w:type="character" w:styleId="Rfrenceintense">
    <w:name w:val="Intense Reference"/>
    <w:basedOn w:val="Policepardfau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Retraitnormal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Listenumrote">
    <w:name w:val="Liste numérotée"/>
    <w:uiPriority w:val="99"/>
    <w:pPr>
      <w:numPr>
        <w:numId w:val="2"/>
      </w:numPr>
    </w:pPr>
  </w:style>
  <w:style w:type="character" w:styleId="Textedelespacerserv">
    <w:name w:val="Placeholder Text"/>
    <w:basedOn w:val="Policepardfaut"/>
    <w:uiPriority w:val="99"/>
    <w:unhideWhenUsed/>
    <w:rPr>
      <w:color w:val="808080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lgre">
    <w:name w:val="Subtle Emphasis"/>
    <w:basedOn w:val="Policepardfaut"/>
    <w:uiPriority w:val="19"/>
    <w:qFormat/>
    <w:rPr>
      <w:i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Pr>
      <w:rFonts w:cs="Times New Roman"/>
      <w:b/>
      <w:i/>
      <w:color w:val="3667C3" w:themeColor="accent2" w:themeShade="BF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winski\AppData\Roaming\Microsoft\Templates\Rapport%20(Th&#232;me%20Orie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53B90F8BD54157ABAE24F9873C21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3DEF4F-3726-4BB3-998A-8664AB617238}"/>
      </w:docPartPr>
      <w:docPartBody>
        <w:p w:rsidR="008658C9" w:rsidRDefault="009535BB">
          <w:pPr>
            <w:pStyle w:val="1653B90F8BD54157ABAE24F9873C2140"/>
          </w:pPr>
          <w:r>
            <w:t>[Titre du document]</w:t>
          </w:r>
        </w:p>
      </w:docPartBody>
    </w:docPart>
    <w:docPart>
      <w:docPartPr>
        <w:name w:val="E7BDD751E92341D49AEE922917D3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0DB7D-2A64-4583-A829-5E41BC949C56}"/>
      </w:docPartPr>
      <w:docPartBody>
        <w:p w:rsidR="008658C9" w:rsidRDefault="009535BB">
          <w:pPr>
            <w:pStyle w:val="E7BDD751E92341D49AEE922917D391D2"/>
          </w:pPr>
          <w:r>
            <w:t>[Sous-titre du document]</w:t>
          </w:r>
        </w:p>
      </w:docPartBody>
    </w:docPart>
    <w:docPart>
      <w:docPartPr>
        <w:name w:val="6C46758013A646D89D105454C0BA31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5D5543-7B96-4068-B813-623D362003CF}"/>
      </w:docPartPr>
      <w:docPartBody>
        <w:p w:rsidR="008658C9" w:rsidRDefault="009535BB">
          <w:pPr>
            <w:pStyle w:val="6C46758013A646D89D105454C0BA31C9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[Titre du document]</w:t>
          </w:r>
        </w:p>
      </w:docPartBody>
    </w:docPart>
    <w:docPart>
      <w:docPartPr>
        <w:name w:val="6D7A7AD5A9774C9F8B8A337508051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433364-1E24-4410-A9F1-6E60D0C4A532}"/>
      </w:docPartPr>
      <w:docPartBody>
        <w:p w:rsidR="008658C9" w:rsidRDefault="009535BB">
          <w:pPr>
            <w:pStyle w:val="6D7A7AD5A9774C9F8B8A337508051BBF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BB"/>
    <w:rsid w:val="00114968"/>
    <w:rsid w:val="002D2087"/>
    <w:rsid w:val="008658C9"/>
    <w:rsid w:val="009535BB"/>
    <w:rsid w:val="00B84ABC"/>
    <w:rsid w:val="00EB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53B90F8BD54157ABAE24F9873C2140">
    <w:name w:val="1653B90F8BD54157ABAE24F9873C2140"/>
  </w:style>
  <w:style w:type="paragraph" w:customStyle="1" w:styleId="E7BDD751E92341D49AEE922917D391D2">
    <w:name w:val="E7BDD751E92341D49AEE922917D391D2"/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inorHAnsi" w:hAnsiTheme="majorHAnsi"/>
      <w:smallCaps/>
      <w:color w:val="323E4F" w:themeColor="text2" w:themeShade="BF"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inorHAnsi" w:hAnsiTheme="majorHAnsi"/>
      <w:color w:val="323E4F" w:themeColor="text2" w:themeShade="BF"/>
      <w:sz w:val="28"/>
      <w:szCs w:val="28"/>
    </w:rPr>
  </w:style>
  <w:style w:type="paragraph" w:customStyle="1" w:styleId="6C46758013A646D89D105454C0BA31C9">
    <w:name w:val="6C46758013A646D89D105454C0BA31C9"/>
  </w:style>
  <w:style w:type="paragraph" w:customStyle="1" w:styleId="6D7A7AD5A9774C9F8B8A337508051BBF">
    <w:name w:val="6D7A7AD5A9774C9F8B8A337508051B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2021-10-06T00:00:00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itorialTags xmlns="6d93d202-47fc-4405-873a-cab67cc5f1b2" xsi:nil="true"/>
    <TPExecutable xmlns="6d93d202-47fc-4405-873a-cab67cc5f1b2" xsi:nil="true"/>
    <DirectSourceMarket xmlns="6d93d202-47fc-4405-873a-cab67cc5f1b2">english</DirectSourceMarket>
    <SubmitterId xmlns="6d93d202-47fc-4405-873a-cab67cc5f1b2" xsi:nil="true"/>
    <AssetType xmlns="6d93d202-47fc-4405-873a-cab67cc5f1b2">TP</AssetType>
    <Milestone xmlns="6d93d202-47fc-4405-873a-cab67cc5f1b2" xsi:nil="true"/>
    <OriginAsset xmlns="6d93d202-47fc-4405-873a-cab67cc5f1b2" xsi:nil="true"/>
    <TPComponent xmlns="6d93d202-47fc-4405-873a-cab67cc5f1b2">WordFiles</TPComponent>
    <AssetId xmlns="6d93d202-47fc-4405-873a-cab67cc5f1b2">TP101773128</AssetId>
    <TPFriendlyName xmlns="6d93d202-47fc-4405-873a-cab67cc5f1b2">OrielReport</TPFriendlyName>
    <SourceTitle xmlns="6d93d202-47fc-4405-873a-cab67cc5f1b2" xsi:nil="true"/>
    <TPApplication xmlns="6d93d202-47fc-4405-873a-cab67cc5f1b2">Word</TPApplication>
    <TPLaunchHelpLink xmlns="6d93d202-47fc-4405-873a-cab67cc5f1b2" xsi:nil="true"/>
    <OpenTemplate xmlns="6d93d202-47fc-4405-873a-cab67cc5f1b2">true</OpenTemplate>
    <PlannedPubDate xmlns="6d93d202-47fc-4405-873a-cab67cc5f1b2">2009-08-22T06:45:00+00:00</PlannedPubDate>
    <CrawlForDependencies xmlns="6d93d202-47fc-4405-873a-cab67cc5f1b2">false</CrawlForDependencies>
    <TrustLevel xmlns="6d93d202-47fc-4405-873a-cab67cc5f1b2">1 Microsoft Managed Content</TrustLevel>
    <PublishStatusLookup xmlns="6d93d202-47fc-4405-873a-cab67cc5f1b2">
      <Value>321431</Value>
      <Value>457954</Value>
    </PublishStatusLookup>
    <TemplateTemplateType xmlns="6d93d202-47fc-4405-873a-cab67cc5f1b2">Word Document Template</TemplateTemplateType>
    <TPNamespace xmlns="6d93d202-47fc-4405-873a-cab67cc5f1b2">WINWORD</TPNamespace>
    <Providers xmlns="6d93d202-47fc-4405-873a-cab67cc5f1b2" xsi:nil="true"/>
    <Markets xmlns="6d93d202-47fc-4405-873a-cab67cc5f1b2"/>
    <OriginalSourceMarket xmlns="6d93d202-47fc-4405-873a-cab67cc5f1b2">english</OriginalSourceMarket>
    <TPInstallLocation xmlns="6d93d202-47fc-4405-873a-cab67cc5f1b2">{My Templates}</TPInstallLocation>
    <TPAppVersion xmlns="6d93d202-47fc-4405-873a-cab67cc5f1b2">14</TPAppVersion>
    <TPCommandLine xmlns="6d93d202-47fc-4405-873a-cab67cc5f1b2">{WD} /f {FilePath}</TPCommandLine>
    <APAuthor xmlns="6d93d202-47fc-4405-873a-cab67cc5f1b2">
      <UserInfo>
        <DisplayName/>
        <AccountId>1073741823</AccountId>
        <AccountType/>
      </UserInfo>
    </APAuthor>
    <EditorialStatus xmlns="6d93d202-47fc-4405-873a-cab67cc5f1b2" xsi:nil="true"/>
    <PublishTargets xmlns="6d93d202-47fc-4405-873a-cab67cc5f1b2">OfficeOnline</PublishTargets>
    <TPLaunchHelpLinkType xmlns="6d93d202-47fc-4405-873a-cab67cc5f1b2">Template</TPLaunchHelpLinkType>
    <TPClientViewer xmlns="6d93d202-47fc-4405-873a-cab67cc5f1b2">Microsoft Office Word</TPClientViewer>
    <CSXHash xmlns="6d93d202-47fc-4405-873a-cab67cc5f1b2" xsi:nil="true"/>
    <IsDeleted xmlns="6d93d202-47fc-4405-873a-cab67cc5f1b2">false</IsDeleted>
    <ShowIn xmlns="6d93d202-47fc-4405-873a-cab67cc5f1b2">Show everywhere</ShowIn>
    <UANotes xmlns="6d93d202-47fc-4405-873a-cab67cc5f1b2" xsi:nil="true"/>
    <TemplateStatus xmlns="6d93d202-47fc-4405-873a-cab67cc5f1b2" xsi:nil="true"/>
    <Downloads xmlns="6d93d202-47fc-4405-873a-cab67cc5f1b2">0</Downloads>
    <AcquiredFrom xmlns="6d93d202-47fc-4405-873a-cab67cc5f1b2" xsi:nil="true"/>
    <IsSearchable xmlns="6d93d202-47fc-4405-873a-cab67cc5f1b2">false</IsSearchable>
    <ThumbnailAssetId xmlns="6d93d202-47fc-4405-873a-cab67cc5f1b2" xsi:nil="true"/>
    <MarketSpecific xmlns="6d93d202-47fc-4405-873a-cab67cc5f1b2" xsi:nil="true"/>
    <MachineTranslated xmlns="6d93d202-47fc-4405-873a-cab67cc5f1b2">false</MachineTranslated>
    <ArtSampleDocs xmlns="6d93d202-47fc-4405-873a-cab67cc5f1b2" xsi:nil="true"/>
    <ApprovalLog xmlns="6d93d202-47fc-4405-873a-cab67cc5f1b2" xsi:nil="true"/>
    <ApprovalStatus xmlns="6d93d202-47fc-4405-873a-cab67cc5f1b2">InProgress</ApprovalStatus>
    <LastHandOff xmlns="6d93d202-47fc-4405-873a-cab67cc5f1b2" xsi:nil="true"/>
    <BusinessGroup xmlns="6d93d202-47fc-4405-873a-cab67cc5f1b2" xsi:nil="true"/>
    <VoteCount xmlns="6d93d202-47fc-4405-873a-cab67cc5f1b2" xsi:nil="true"/>
    <UACurrentWords xmlns="6d93d202-47fc-4405-873a-cab67cc5f1b2" xsi:nil="true"/>
    <Manager xmlns="6d93d202-47fc-4405-873a-cab67cc5f1b2" xsi:nil="true"/>
    <NumericId xmlns="6d93d202-47fc-4405-873a-cab67cc5f1b2" xsi:nil="true"/>
    <Component xmlns="64acb2c5-0a2b-4bda-bd34-58e36cbb80d2" xsi:nil="true"/>
    <HandoffToMSDN xmlns="6d93d202-47fc-4405-873a-cab67cc5f1b2" xsi:nil="true"/>
    <UALocComments xmlns="6d93d202-47fc-4405-873a-cab67cc5f1b2" xsi:nil="true"/>
    <UALocRecommendation xmlns="6d93d202-47fc-4405-873a-cab67cc5f1b2">Localize</UALocRecommendation>
    <AssetStart xmlns="6d93d202-47fc-4405-873a-cab67cc5f1b2">2010-07-09T13:35:11+00:00</AssetStart>
    <LastModifiedDateTime xmlns="6d93d202-47fc-4405-873a-cab67cc5f1b2" xsi:nil="true"/>
    <LastPublishResultLookup xmlns="6d93d202-47fc-4405-873a-cab67cc5f1b2" xsi:nil="true"/>
    <AverageRating xmlns="6d93d202-47fc-4405-873a-cab67cc5f1b2" xsi:nil="true"/>
    <CSXUpdate xmlns="6d93d202-47fc-4405-873a-cab67cc5f1b2">false</CSXUpdate>
    <UAProjectedTotalWords xmlns="6d93d202-47fc-4405-873a-cab67cc5f1b2" xsi:nil="true"/>
    <AssetExpire xmlns="6d93d202-47fc-4405-873a-cab67cc5f1b2">2100-01-01T00:00:00+00:00</AssetExpire>
    <IntlLangReviewDate xmlns="6d93d202-47fc-4405-873a-cab67cc5f1b2" xsi:nil="true"/>
    <IntlLangReview xmlns="6d93d202-47fc-4405-873a-cab67cc5f1b2" xsi:nil="true"/>
    <OOCacheId xmlns="6d93d202-47fc-4405-873a-cab67cc5f1b2" xsi:nil="true"/>
    <PolicheckWords xmlns="6d93d202-47fc-4405-873a-cab67cc5f1b2" xsi:nil="true"/>
    <CSXSubmissionMarket xmlns="6d93d202-47fc-4405-873a-cab67cc5f1b2" xsi:nil="true"/>
    <FriendlyTitle xmlns="6d93d202-47fc-4405-873a-cab67cc5f1b2" xsi:nil="true"/>
    <TimesCloned xmlns="6d93d202-47fc-4405-873a-cab67cc5f1b2" xsi:nil="true"/>
    <ClipArtFilename xmlns="6d93d202-47fc-4405-873a-cab67cc5f1b2" xsi:nil="true"/>
    <APDescription xmlns="6d93d202-47fc-4405-873a-cab67cc5f1b2" xsi:nil="true"/>
    <PrimaryImageGen xmlns="6d93d202-47fc-4405-873a-cab67cc5f1b2">false</PrimaryImageGen>
    <ContentItem xmlns="6d93d202-47fc-4405-873a-cab67cc5f1b2" xsi:nil="true"/>
    <BugNumber xmlns="6d93d202-47fc-4405-873a-cab67cc5f1b2" xsi:nil="true"/>
    <LegacyData xmlns="6d93d202-47fc-4405-873a-cab67cc5f1b2" xsi:nil="true"/>
    <Description0 xmlns="64acb2c5-0a2b-4bda-bd34-58e36cbb80d2" xsi:nil="true"/>
    <IntlLangReviewer xmlns="6d93d202-47fc-4405-873a-cab67cc5f1b2" xsi:nil="true"/>
    <IntlLocPriority xmlns="6d93d202-47fc-4405-873a-cab67cc5f1b2" xsi:nil="true"/>
    <Provider xmlns="6d93d202-47fc-4405-873a-cab67cc5f1b2" xsi:nil="true"/>
    <CSXSubmissionDate xmlns="6d93d202-47fc-4405-873a-cab67cc5f1b2" xsi:nil="true"/>
    <DSATActionTaken xmlns="6d93d202-47fc-4405-873a-cab67cc5f1b2" xsi:nil="true"/>
    <APEditor xmlns="6d93d202-47fc-4405-873a-cab67cc5f1b2">
      <UserInfo>
        <DisplayName/>
        <AccountId xsi:nil="true"/>
        <AccountType/>
      </UserInfo>
    </APEditor>
    <OutputCachingOn xmlns="6d93d202-47fc-4405-873a-cab67cc5f1b2">false</OutputCachingOn>
    <ParentAssetId xmlns="6d93d202-47fc-4405-873a-cab67cc5f1b2" xsi:nil="true"/>
    <BlockPublish xmlns="6d93d202-47fc-4405-873a-cab67cc5f1b2" xsi:nil="true"/>
    <LocManualTestRequired xmlns="6d93d202-47fc-4405-873a-cab67cc5f1b2" xsi:nil="true"/>
    <LocalizationTagsTaxHTField0 xmlns="6d93d202-47fc-4405-873a-cab67cc5f1b2">
      <Terms xmlns="http://schemas.microsoft.com/office/infopath/2007/PartnerControls"/>
    </LocalizationTagsTaxHTField0>
    <CampaignTagsTaxHTField0 xmlns="6d93d202-47fc-4405-873a-cab67cc5f1b2">
      <Terms xmlns="http://schemas.microsoft.com/office/infopath/2007/PartnerControls"/>
    </CampaignTagsTaxHTField0>
    <LocLastLocAttemptVersionLookup xmlns="6d93d202-47fc-4405-873a-cab67cc5f1b2">146496</LocLastLocAttemptVersionLookup>
    <InternalTagsTaxHTField0 xmlns="6d93d202-47fc-4405-873a-cab67cc5f1b2">
      <Terms xmlns="http://schemas.microsoft.com/office/infopath/2007/PartnerControls"/>
    </InternalTagsTaxHTField0>
    <LocProcessedForMarketsLookup xmlns="6d93d202-47fc-4405-873a-cab67cc5f1b2" xsi:nil="true"/>
    <LocRecommendedHandoff xmlns="6d93d202-47fc-4405-873a-cab67cc5f1b2" xsi:nil="true"/>
    <LocOverallPreviewStatusLookup xmlns="6d93d202-47fc-4405-873a-cab67cc5f1b2" xsi:nil="true"/>
    <LocOverallPublishStatusLookup xmlns="6d93d202-47fc-4405-873a-cab67cc5f1b2" xsi:nil="true"/>
    <LocProcessedForHandoffsLookup xmlns="6d93d202-47fc-4405-873a-cab67cc5f1b2" xsi:nil="true"/>
    <LocLastLocAttemptVersionTypeLookup xmlns="6d93d202-47fc-4405-873a-cab67cc5f1b2" xsi:nil="true"/>
    <LocOverallHandbackStatusLookup xmlns="6d93d202-47fc-4405-873a-cab67cc5f1b2" xsi:nil="true"/>
    <LocComments xmlns="6d93d202-47fc-4405-873a-cab67cc5f1b2" xsi:nil="true"/>
    <TaxCatchAll xmlns="6d93d202-47fc-4405-873a-cab67cc5f1b2"/>
    <RecommendationsModifier xmlns="6d93d202-47fc-4405-873a-cab67cc5f1b2" xsi:nil="true"/>
    <ScenarioTagsTaxHTField0 xmlns="6d93d202-47fc-4405-873a-cab67cc5f1b2">
      <Terms xmlns="http://schemas.microsoft.com/office/infopath/2007/PartnerControls"/>
    </ScenarioTagsTaxHTField0>
    <FeatureTagsTaxHTField0 xmlns="6d93d202-47fc-4405-873a-cab67cc5f1b2">
      <Terms xmlns="http://schemas.microsoft.com/office/infopath/2007/PartnerControls"/>
    </FeatureTagsTaxHTField0>
    <LocOverallLocStatusLookup xmlns="6d93d202-47fc-4405-873a-cab67cc5f1b2" xsi:nil="true"/>
    <LocPublishedLinkedAssetsLookup xmlns="6d93d202-47fc-4405-873a-cab67cc5f1b2" xsi:nil="true"/>
    <LocNewPublishedVersionLookup xmlns="6d93d202-47fc-4405-873a-cab67cc5f1b2" xsi:nil="true"/>
    <LocPublishedDependentAssetsLookup xmlns="6d93d202-47fc-4405-873a-cab67cc5f1b2" xsi:nil="true"/>
    <OriginalRelease xmlns="6d93d202-47fc-4405-873a-cab67cc5f1b2">14</OriginalRelease>
    <LocMarketGroupTiers2 xmlns="6d93d202-47fc-4405-873a-cab67cc5f1b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ED80B8-254D-4923-B229-FA4166875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092F6C-9163-43BB-8A7F-1DE5612749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260F2F-6D0C-476D-870F-94AC40ADE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48EB408-4917-4E6E-BD41-070876764A27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(Thème Oriel)</Template>
  <TotalTime>222</TotalTime>
  <Pages>7</Pages>
  <Words>402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Base de données - Achats</vt:lpstr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données - Achats</dc:title>
  <dc:subject>Théo Lorio / Gabriel Bailleul / Louis Iwinski</dc:subject>
  <dc:creator>Iwinski</dc:creator>
  <cp:lastModifiedBy>laurence dieval</cp:lastModifiedBy>
  <cp:revision>151</cp:revision>
  <dcterms:created xsi:type="dcterms:W3CDTF">2021-09-22T12:51:00Z</dcterms:created>
  <dcterms:modified xsi:type="dcterms:W3CDTF">2021-10-06T14:28:00Z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0x01010069924D1ECC420D47A2456556BC94F7370400BDF4491DEA4973499845289601F88B9F</vt:lpwstr>
  </property>
  <property fmtid="{D5CDD505-2E9C-101B-9397-08002B2CF9AE}" pid="3" name="APTrustLevel">
    <vt:r8>1</vt:r8>
  </property>
</Properties>
</file>